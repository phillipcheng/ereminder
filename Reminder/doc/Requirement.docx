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EB" w:rsidRDefault="0020107C" w:rsidP="00E81BBA">
      <w:pPr>
        <w:pStyle w:val="Title"/>
      </w:pPr>
      <w:r>
        <w:rPr>
          <w:rFonts w:hint="eastAsia"/>
        </w:rPr>
        <w:t xml:space="preserve">Intelligent </w:t>
      </w:r>
      <w:r w:rsidR="004A5F46">
        <w:t>Web Requirement</w:t>
      </w:r>
    </w:p>
    <w:p w:rsidR="00990F02" w:rsidRDefault="00990F02" w:rsidP="00E81BBA">
      <w:pPr>
        <w:jc w:val="center"/>
        <w:rPr>
          <w:color w:val="FF0000"/>
        </w:rPr>
      </w:pPr>
      <w:r w:rsidRPr="00990F02">
        <w:rPr>
          <w:color w:val="FF0000"/>
        </w:rPr>
        <w:t>This document is highly confidential! No Disclosure!</w:t>
      </w:r>
    </w:p>
    <w:p w:rsidR="00A77860" w:rsidRDefault="00A77860" w:rsidP="00A77860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A77860" w:rsidTr="00A77860">
        <w:tc>
          <w:tcPr>
            <w:tcW w:w="2840" w:type="dxa"/>
          </w:tcPr>
          <w:p w:rsidR="00A77860" w:rsidRPr="009B2599" w:rsidRDefault="009B2599" w:rsidP="00A77860">
            <w:r w:rsidRPr="009B2599">
              <w:t>C</w:t>
            </w:r>
            <w:r>
              <w:t>heng Yi</w:t>
            </w:r>
          </w:p>
        </w:tc>
        <w:tc>
          <w:tcPr>
            <w:tcW w:w="2841" w:type="dxa"/>
          </w:tcPr>
          <w:p w:rsidR="00A77860" w:rsidRPr="009B2599" w:rsidRDefault="009B2599" w:rsidP="00A77860">
            <w:r w:rsidRPr="009B2599">
              <w:t>2010</w:t>
            </w:r>
            <w:r>
              <w:t>/10/21</w:t>
            </w:r>
          </w:p>
        </w:tc>
        <w:tc>
          <w:tcPr>
            <w:tcW w:w="2841" w:type="dxa"/>
          </w:tcPr>
          <w:p w:rsidR="00A77860" w:rsidRPr="009B2599" w:rsidRDefault="00283EDB" w:rsidP="00A77860">
            <w:r>
              <w:rPr>
                <w:rFonts w:hint="eastAsia"/>
              </w:rPr>
              <w:t>Initial Draft</w:t>
            </w:r>
          </w:p>
        </w:tc>
      </w:tr>
      <w:tr w:rsidR="00A77860" w:rsidTr="00A77860">
        <w:tc>
          <w:tcPr>
            <w:tcW w:w="2840" w:type="dxa"/>
          </w:tcPr>
          <w:p w:rsidR="00A77860" w:rsidRPr="00030CE1" w:rsidRDefault="00030CE1" w:rsidP="00A77860">
            <w:r>
              <w:rPr>
                <w:rFonts w:hint="eastAsia"/>
              </w:rPr>
              <w:t>Cheng Yi</w:t>
            </w:r>
          </w:p>
        </w:tc>
        <w:tc>
          <w:tcPr>
            <w:tcW w:w="2841" w:type="dxa"/>
          </w:tcPr>
          <w:p w:rsidR="00A77860" w:rsidRPr="00030CE1" w:rsidRDefault="00030CE1" w:rsidP="007A7CB6">
            <w:r w:rsidRPr="00030CE1">
              <w:rPr>
                <w:rFonts w:hint="eastAsia"/>
              </w:rPr>
              <w:t>2010</w:t>
            </w:r>
            <w:r>
              <w:rPr>
                <w:rFonts w:hint="eastAsia"/>
              </w:rPr>
              <w:t>/10/2</w:t>
            </w:r>
            <w:r w:rsidR="007A7CB6">
              <w:t>3 – 2010/10/24</w:t>
            </w:r>
          </w:p>
        </w:tc>
        <w:tc>
          <w:tcPr>
            <w:tcW w:w="2841" w:type="dxa"/>
          </w:tcPr>
          <w:p w:rsidR="00A77860" w:rsidRPr="00030CE1" w:rsidRDefault="00030CE1" w:rsidP="00A77860">
            <w:r>
              <w:rPr>
                <w:rFonts w:hint="eastAsia"/>
              </w:rPr>
              <w:t>Adding User Cases and Samples</w:t>
            </w:r>
          </w:p>
        </w:tc>
      </w:tr>
      <w:tr w:rsidR="00030CE1" w:rsidTr="00A77860">
        <w:tc>
          <w:tcPr>
            <w:tcW w:w="2840" w:type="dxa"/>
          </w:tcPr>
          <w:p w:rsidR="00030CE1" w:rsidRDefault="00030CE1" w:rsidP="00A77860"/>
        </w:tc>
        <w:tc>
          <w:tcPr>
            <w:tcW w:w="2841" w:type="dxa"/>
          </w:tcPr>
          <w:p w:rsidR="00030CE1" w:rsidRPr="00030CE1" w:rsidRDefault="00030CE1" w:rsidP="00A77860"/>
        </w:tc>
        <w:tc>
          <w:tcPr>
            <w:tcW w:w="2841" w:type="dxa"/>
          </w:tcPr>
          <w:p w:rsidR="00030CE1" w:rsidRDefault="00030CE1" w:rsidP="00A77860"/>
        </w:tc>
      </w:tr>
    </w:tbl>
    <w:p w:rsidR="00E81BBA" w:rsidRDefault="00E81BBA" w:rsidP="00A77860">
      <w:pPr>
        <w:rPr>
          <w:color w:val="FF0000"/>
        </w:rPr>
      </w:pPr>
    </w:p>
    <w:p w:rsidR="00990F02" w:rsidRDefault="00990F02" w:rsidP="00D00506"/>
    <w:p w:rsidR="00D00506" w:rsidRDefault="0049184A" w:rsidP="0049184A">
      <w:pPr>
        <w:pStyle w:val="Heading1"/>
      </w:pPr>
      <w:r>
        <w:t>Abbreviation</w:t>
      </w:r>
    </w:p>
    <w:p w:rsidR="00515F1F" w:rsidRDefault="00515F1F" w:rsidP="00515F1F">
      <w:r>
        <w:t>WP: Web Policy Site/Product</w:t>
      </w:r>
    </w:p>
    <w:p w:rsidR="00515F1F" w:rsidRPr="00515F1F" w:rsidRDefault="00515F1F" w:rsidP="00515F1F"/>
    <w:p w:rsidR="00D00506" w:rsidRDefault="00D00506" w:rsidP="0049184A">
      <w:pPr>
        <w:pStyle w:val="Heading1"/>
      </w:pPr>
      <w:r>
        <w:t>Overview</w:t>
      </w:r>
    </w:p>
    <w:p w:rsidR="00D00506" w:rsidRDefault="0049184A" w:rsidP="00D00506">
      <w:r>
        <w:t>User can define his/her own web policies via WP.</w:t>
      </w:r>
    </w:p>
    <w:p w:rsidR="0049184A" w:rsidRDefault="0049184A" w:rsidP="00D00506">
      <w:r>
        <w:t xml:space="preserve">WP </w:t>
      </w:r>
      <w:r w:rsidR="00F133B7">
        <w:t>will execute the defined policies.</w:t>
      </w:r>
    </w:p>
    <w:p w:rsidR="00F133B7" w:rsidRDefault="00F133B7" w:rsidP="00D00506">
      <w:r>
        <w:t>Simple policy include the condition and action, WP will monitor the condition and execute the actions when the condition is true.</w:t>
      </w:r>
    </w:p>
    <w:p w:rsidR="000E3448" w:rsidRDefault="000E3448" w:rsidP="00D00506"/>
    <w:p w:rsidR="00F50CC3" w:rsidRPr="00F50CC3" w:rsidRDefault="00F50CC3" w:rsidP="00F50CC3"/>
    <w:p w:rsidR="00D00506" w:rsidRDefault="00D00506" w:rsidP="0049184A">
      <w:pPr>
        <w:pStyle w:val="Heading1"/>
      </w:pPr>
      <w:r>
        <w:t>Use Case</w:t>
      </w:r>
    </w:p>
    <w:p w:rsidR="006E0786" w:rsidRPr="006E0786" w:rsidRDefault="00361E80" w:rsidP="009F6224">
      <w:pPr>
        <w:pStyle w:val="Heading2"/>
      </w:pPr>
      <w:r>
        <w:rPr>
          <w:rFonts w:hint="eastAsia"/>
        </w:rPr>
        <w:t>Sample Assumption</w:t>
      </w:r>
    </w:p>
    <w:p w:rsidR="00094F5E" w:rsidRPr="00094F5E" w:rsidRDefault="00094F5E" w:rsidP="008069A7">
      <w:r>
        <w:rPr>
          <w:rFonts w:hint="eastAsia"/>
        </w:rPr>
        <w:t>Legends for the samples:</w:t>
      </w:r>
    </w:p>
    <w:p w:rsidR="00094F5E" w:rsidRPr="00467359" w:rsidRDefault="00094F5E" w:rsidP="00283EDB">
      <w:pPr>
        <w:pStyle w:val="ListParagraph"/>
        <w:numPr>
          <w:ilvl w:val="0"/>
          <w:numId w:val="9"/>
        </w:numPr>
        <w:rPr>
          <w:b/>
        </w:rPr>
      </w:pPr>
      <w:r w:rsidRPr="00467359">
        <w:rPr>
          <w:rFonts w:hint="eastAsia"/>
          <w:b/>
        </w:rPr>
        <w:t>Parameter Name: in bold</w:t>
      </w:r>
    </w:p>
    <w:p w:rsidR="00094F5E" w:rsidRPr="00467359" w:rsidRDefault="001D45DE" w:rsidP="00283EDB">
      <w:pPr>
        <w:pStyle w:val="ListParagraph"/>
        <w:numPr>
          <w:ilvl w:val="0"/>
          <w:numId w:val="9"/>
        </w:numPr>
        <w:rPr>
          <w:b/>
        </w:rPr>
      </w:pPr>
      <w:r w:rsidRPr="00467359">
        <w:rPr>
          <w:rFonts w:hint="eastAsia"/>
          <w:b/>
        </w:rPr>
        <w:t xml:space="preserve">Parameter Value: </w:t>
      </w:r>
      <w:r w:rsidR="00C14DAA" w:rsidRPr="00467359">
        <w:rPr>
          <w:rFonts w:hint="eastAsia"/>
          <w:b/>
        </w:rPr>
        <w:t>$Parameter Name</w:t>
      </w:r>
    </w:p>
    <w:p w:rsidR="00C14DAA" w:rsidRDefault="004F11E2" w:rsidP="00283EDB">
      <w:pPr>
        <w:pStyle w:val="ListParagraph"/>
        <w:numPr>
          <w:ilvl w:val="0"/>
          <w:numId w:val="9"/>
        </w:numPr>
      </w:pPr>
      <w:r>
        <w:t>“</w:t>
      </w:r>
      <w:r w:rsidRPr="004F11E2">
        <w:rPr>
          <w:rFonts w:hint="eastAsia"/>
        </w:rPr>
        <w:t>Constant String</w:t>
      </w:r>
      <w:r>
        <w:t>”</w:t>
      </w:r>
      <w:r>
        <w:rPr>
          <w:rFonts w:hint="eastAsia"/>
        </w:rPr>
        <w:t>:</w:t>
      </w:r>
      <w:r w:rsidR="001542C8">
        <w:rPr>
          <w:rFonts w:hint="eastAsia"/>
        </w:rPr>
        <w:t xml:space="preserve"> with in </w:t>
      </w:r>
      <w:r w:rsidR="001542C8">
        <w:t>“”</w:t>
      </w:r>
    </w:p>
    <w:p w:rsidR="00467359" w:rsidRDefault="00467359" w:rsidP="00283EDB">
      <w:pPr>
        <w:pStyle w:val="ListParagraph"/>
        <w:numPr>
          <w:ilvl w:val="0"/>
          <w:numId w:val="9"/>
        </w:numPr>
        <w:rPr>
          <w:u w:val="single"/>
        </w:rPr>
      </w:pPr>
      <w:r w:rsidRPr="00467359">
        <w:rPr>
          <w:u w:val="single"/>
        </w:rPr>
        <w:t>V</w:t>
      </w:r>
      <w:r w:rsidRPr="00467359">
        <w:rPr>
          <w:rFonts w:hint="eastAsia"/>
          <w:u w:val="single"/>
        </w:rPr>
        <w:t>ariable Name: underlined</w:t>
      </w:r>
    </w:p>
    <w:p w:rsidR="00467359" w:rsidRDefault="00467359" w:rsidP="00283EDB">
      <w:pPr>
        <w:pStyle w:val="ListParagraph"/>
        <w:numPr>
          <w:ilvl w:val="0"/>
          <w:numId w:val="9"/>
        </w:numPr>
        <w:rPr>
          <w:u w:val="single"/>
        </w:rPr>
      </w:pPr>
      <w:r>
        <w:rPr>
          <w:rFonts w:hint="eastAsia"/>
        </w:rPr>
        <w:t>Variable Value: $</w:t>
      </w:r>
      <w:r w:rsidRPr="00467359">
        <w:rPr>
          <w:rFonts w:hint="eastAsia"/>
          <w:u w:val="single"/>
        </w:rPr>
        <w:t>Variable Name</w:t>
      </w:r>
    </w:p>
    <w:p w:rsidR="00467359" w:rsidRDefault="00467359" w:rsidP="00283EDB">
      <w:pPr>
        <w:pStyle w:val="ListParagraph"/>
        <w:numPr>
          <w:ilvl w:val="0"/>
          <w:numId w:val="9"/>
        </w:numPr>
        <w:rPr>
          <w:color w:val="FF0000"/>
        </w:rPr>
      </w:pPr>
      <w:r w:rsidRPr="00467359">
        <w:rPr>
          <w:rFonts w:hint="eastAsia"/>
          <w:color w:val="FF0000"/>
        </w:rPr>
        <w:t>Type: in red</w:t>
      </w:r>
      <w:r w:rsidR="00A558D8">
        <w:rPr>
          <w:rFonts w:hint="eastAsia"/>
          <w:color w:val="FF0000"/>
        </w:rPr>
        <w:t>/class</w:t>
      </w:r>
    </w:p>
    <w:p w:rsidR="00A558D8" w:rsidRDefault="00A558D8" w:rsidP="00283EDB">
      <w:pPr>
        <w:pStyle w:val="ListParagraph"/>
        <w:numPr>
          <w:ilvl w:val="0"/>
          <w:numId w:val="9"/>
        </w:numPr>
      </w:pPr>
      <w:r w:rsidRPr="00A558D8">
        <w:rPr>
          <w:rFonts w:hint="eastAsia"/>
        </w:rPr>
        <w:t>Function Name: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 are</w:t>
      </w:r>
      <w:proofErr w:type="gramEnd"/>
      <w:r>
        <w:rPr>
          <w:rFonts w:hint="eastAsia"/>
        </w:rPr>
        <w:t xml:space="preserve"> following type/class by </w:t>
      </w:r>
      <w:r>
        <w:t>“</w:t>
      </w:r>
      <w:r>
        <w:rPr>
          <w:rFonts w:hint="eastAsia"/>
        </w:rPr>
        <w:t>.</w:t>
      </w:r>
      <w:r>
        <w:t>”</w:t>
      </w:r>
    </w:p>
    <w:p w:rsidR="00C576D6" w:rsidRDefault="00C576D6" w:rsidP="00C576D6"/>
    <w:p w:rsidR="00C576D6" w:rsidRDefault="00C576D6" w:rsidP="00C576D6">
      <w:r>
        <w:rPr>
          <w:rFonts w:hint="eastAsia"/>
        </w:rPr>
        <w:t>System Modules: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r>
        <w:rPr>
          <w:rFonts w:hint="eastAsia"/>
        </w:rPr>
        <w:t>WebPage, etc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EmailNotification</w:t>
      </w:r>
      <w:proofErr w:type="spellEnd"/>
      <w:r>
        <w:rPr>
          <w:rFonts w:hint="eastAsia"/>
        </w:rPr>
        <w:t>, etc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r>
        <w:rPr>
          <w:rFonts w:hint="eastAsia"/>
        </w:rPr>
        <w:t>User, etc</w:t>
      </w:r>
    </w:p>
    <w:p w:rsidR="00C576D6" w:rsidRDefault="00C576D6" w:rsidP="00283EDB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ReminderTemplate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ReminderInstance</w:t>
      </w:r>
      <w:proofErr w:type="spellEnd"/>
      <w:r>
        <w:rPr>
          <w:rFonts w:hint="eastAsia"/>
        </w:rPr>
        <w:t>, etc</w:t>
      </w:r>
    </w:p>
    <w:p w:rsidR="004E108E" w:rsidRDefault="004835BC" w:rsidP="00283EDB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ReminderMessage</w:t>
      </w:r>
      <w:r w:rsidR="0071174C">
        <w:rPr>
          <w:rFonts w:hint="eastAsia"/>
        </w:rPr>
        <w:t>Template</w:t>
      </w:r>
      <w:proofErr w:type="spellEnd"/>
      <w:r w:rsidR="0071174C">
        <w:rPr>
          <w:rFonts w:hint="eastAsia"/>
        </w:rPr>
        <w:t xml:space="preserve">, </w:t>
      </w:r>
      <w:proofErr w:type="spellStart"/>
      <w:r w:rsidR="0071174C">
        <w:rPr>
          <w:rFonts w:hint="eastAsia"/>
        </w:rPr>
        <w:t>ReminderMessage</w:t>
      </w:r>
      <w:proofErr w:type="spellEnd"/>
      <w:r w:rsidR="0071174C">
        <w:rPr>
          <w:rFonts w:hint="eastAsia"/>
        </w:rPr>
        <w:t>, etc</w:t>
      </w:r>
    </w:p>
    <w:p w:rsidR="00C576D6" w:rsidRDefault="00C576D6" w:rsidP="00C576D6"/>
    <w:p w:rsidR="00C576D6" w:rsidRDefault="004905F0" w:rsidP="00C576D6">
      <w:r>
        <w:rPr>
          <w:rFonts w:hint="eastAsia"/>
        </w:rPr>
        <w:lastRenderedPageBreak/>
        <w:t xml:space="preserve">Reminder </w:t>
      </w:r>
      <w:r w:rsidR="00957BEA">
        <w:rPr>
          <w:rFonts w:hint="eastAsia"/>
        </w:rPr>
        <w:t xml:space="preserve">Runtime </w:t>
      </w:r>
      <w:r w:rsidR="00C576D6">
        <w:rPr>
          <w:rFonts w:hint="eastAsia"/>
        </w:rPr>
        <w:t>Context:</w:t>
      </w:r>
    </w:p>
    <w:p w:rsidR="00C576D6" w:rsidRDefault="00C576D6" w:rsidP="00283EDB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currentUser</w:t>
      </w:r>
      <w:proofErr w:type="spellEnd"/>
      <w:r>
        <w:rPr>
          <w:rFonts w:hint="eastAsia"/>
        </w:rPr>
        <w:t>: User</w:t>
      </w:r>
    </w:p>
    <w:p w:rsidR="00C576D6" w:rsidRDefault="00C576D6" w:rsidP="00283EDB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currentRI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ReminderInstance</w:t>
      </w:r>
      <w:proofErr w:type="spellEnd"/>
    </w:p>
    <w:p w:rsidR="00C576D6" w:rsidRPr="00A558D8" w:rsidRDefault="00C576D6" w:rsidP="00C576D6"/>
    <w:p w:rsidR="00A60B9E" w:rsidRDefault="00A60B9E" w:rsidP="00CD7C87">
      <w:pPr>
        <w:pStyle w:val="Heading2"/>
      </w:pPr>
      <w:r>
        <w:rPr>
          <w:rFonts w:hint="eastAsia"/>
        </w:rPr>
        <w:t>Finance</w:t>
      </w:r>
    </w:p>
    <w:p w:rsidR="002614F0" w:rsidRDefault="002614F0" w:rsidP="00A60B9E">
      <w:pPr>
        <w:pStyle w:val="Heading3"/>
      </w:pPr>
      <w:r>
        <w:t>Stock</w:t>
      </w:r>
      <w:r w:rsidR="009D5778">
        <w:rPr>
          <w:rFonts w:hint="eastAsia"/>
        </w:rPr>
        <w:t>/Open-End Fund</w:t>
      </w:r>
      <w:r>
        <w:t xml:space="preserve"> Monitoring</w:t>
      </w:r>
    </w:p>
    <w:p w:rsidR="00FA5F78" w:rsidRDefault="00FA5F78" w:rsidP="00FA5F78">
      <w:pPr>
        <w:pStyle w:val="Heading4"/>
      </w:pPr>
      <w:r>
        <w:t>Simple Notification</w:t>
      </w:r>
    </w:p>
    <w:p w:rsidR="0037018A" w:rsidRDefault="00B15E1E" w:rsidP="00684B03">
      <w:r>
        <w:t>S</w:t>
      </w:r>
      <w:r>
        <w:rPr>
          <w:rFonts w:hint="eastAsia"/>
        </w:rPr>
        <w:t xml:space="preserve">pecific stock </w:t>
      </w:r>
      <w:r w:rsidR="00FA5F78">
        <w:t xml:space="preserve">/Open End </w:t>
      </w:r>
      <w:r w:rsidR="00684B03">
        <w:t>Fund (</w:t>
      </w:r>
      <w:r w:rsidR="00FA5F78">
        <w:rPr>
          <w:rFonts w:hint="eastAsia"/>
        </w:rPr>
        <w:t>开放式基金</w:t>
      </w:r>
      <w:r w:rsidR="00FA5F78">
        <w:t xml:space="preserve">) </w:t>
      </w:r>
      <w:proofErr w:type="spellStart"/>
      <w:r w:rsidR="00FA5F78">
        <w:t>x</w:t>
      </w:r>
      <w:r w:rsidR="00B422CB">
        <w:t>’</w:t>
      </w:r>
      <w:r w:rsidR="00B422CB">
        <w:rPr>
          <w:rFonts w:hint="eastAsia"/>
        </w:rPr>
        <w:t>s</w:t>
      </w:r>
      <w:proofErr w:type="spellEnd"/>
      <w:r>
        <w:rPr>
          <w:rFonts w:hint="eastAsia"/>
        </w:rPr>
        <w:t xml:space="preserve"> current price below or exceed a predefined value (y)</w:t>
      </w:r>
    </w:p>
    <w:p w:rsidR="00684B03" w:rsidRDefault="00684B03" w:rsidP="00684B03"/>
    <w:p w:rsidR="008A7647" w:rsidRPr="00D75548" w:rsidRDefault="00A17110" w:rsidP="00D75548">
      <w:pPr>
        <w:pStyle w:val="Heading5"/>
      </w:pPr>
      <w:r w:rsidRPr="00D75548">
        <w:rPr>
          <w:rFonts w:hint="eastAsia"/>
        </w:rPr>
        <w:t>S</w:t>
      </w:r>
      <w:r w:rsidR="00B6455E" w:rsidRPr="00D75548">
        <w:rPr>
          <w:rFonts w:hint="eastAsia"/>
        </w:rPr>
        <w:t xml:space="preserve">ample </w:t>
      </w:r>
      <w:r w:rsidR="003431D0" w:rsidRPr="00D75548">
        <w:rPr>
          <w:rFonts w:hint="eastAsia"/>
        </w:rPr>
        <w:t xml:space="preserve">Template </w:t>
      </w:r>
      <w:r w:rsidR="008A7647" w:rsidRPr="00D75548">
        <w:rPr>
          <w:rFonts w:hint="eastAsia"/>
        </w:rPr>
        <w:t>Definition:</w:t>
      </w:r>
    </w:p>
    <w:p w:rsidR="007C53B0" w:rsidRDefault="008B0E6D" w:rsidP="00684B03">
      <w:r>
        <w:t xml:space="preserve">Reminder: </w:t>
      </w:r>
      <w:r w:rsidR="00284D7D" w:rsidRPr="00D75548">
        <w:rPr>
          <w:rFonts w:hint="eastAsia"/>
        </w:rPr>
        <w:t>Simple-Stock-1</w:t>
      </w:r>
    </w:p>
    <w:p w:rsidR="00284D7D" w:rsidRDefault="00490BF6" w:rsidP="00684B03">
      <w:r>
        <w:t>System parameter:</w:t>
      </w:r>
    </w:p>
    <w:p w:rsidR="00490BF6" w:rsidRDefault="00490BF6" w:rsidP="00684B03">
      <w:r>
        <w:t>Next-Refresh-Time: Date:</w:t>
      </w:r>
    </w:p>
    <w:p w:rsidR="00490BF6" w:rsidRDefault="00490BF6" w:rsidP="00684B03">
      <w:r>
        <w:tab/>
        <w:t xml:space="preserve">If </w:t>
      </w:r>
      <w:proofErr w:type="spellStart"/>
      <w:r>
        <w:t>currentTime</w:t>
      </w:r>
      <w:proofErr w:type="spellEnd"/>
      <w:r>
        <w:t xml:space="preserve"> &lt; 9:00 return 9:00</w:t>
      </w:r>
    </w:p>
    <w:p w:rsidR="00490BF6" w:rsidRDefault="00490BF6" w:rsidP="00490BF6">
      <w:pPr>
        <w:ind w:firstLine="420"/>
      </w:pPr>
      <w:proofErr w:type="gramStart"/>
      <w:r>
        <w:t>else</w:t>
      </w:r>
      <w:proofErr w:type="gramEnd"/>
      <w:r>
        <w:t xml:space="preserve"> return </w:t>
      </w:r>
      <w:proofErr w:type="spellStart"/>
      <w:r>
        <w:t>currentTime</w:t>
      </w:r>
      <w:proofErr w:type="spellEnd"/>
      <w:r>
        <w:t xml:space="preserve"> + 6</w:t>
      </w:r>
    </w:p>
    <w:p w:rsidR="00490BF6" w:rsidRDefault="00490BF6" w:rsidP="00684B03"/>
    <w:p w:rsidR="00BB765F" w:rsidRDefault="00BB765F" w:rsidP="00684B03">
      <w:r w:rsidRPr="00D75548">
        <w:rPr>
          <w:rFonts w:hint="eastAsia"/>
          <w:b/>
        </w:rPr>
        <w:t>Parameter</w:t>
      </w:r>
      <w:r w:rsidR="00820CAB">
        <w:rPr>
          <w:b/>
        </w:rPr>
        <w:t xml:space="preserve"> Definit</w:t>
      </w:r>
      <w:r w:rsidR="00C53C38">
        <w:rPr>
          <w:b/>
        </w:rPr>
        <w:t>i</w:t>
      </w:r>
      <w:r w:rsidR="00820CAB">
        <w:rPr>
          <w:b/>
        </w:rPr>
        <w:t>on</w:t>
      </w:r>
      <w:r>
        <w:rPr>
          <w:rFonts w:hint="eastAsia"/>
        </w:rPr>
        <w:t xml:space="preserve">: </w:t>
      </w:r>
    </w:p>
    <w:p w:rsidR="00006211" w:rsidRDefault="00006211" w:rsidP="00684B03">
      <w:r>
        <w:rPr>
          <w:rFonts w:hint="eastAsia"/>
        </w:rPr>
        <w:t>Market-ID</w:t>
      </w:r>
      <w:r w:rsidR="00631E46">
        <w:rPr>
          <w:rFonts w:hint="eastAsia"/>
        </w:rPr>
        <w:t>:</w:t>
      </w:r>
      <w:r w:rsidR="00631E46" w:rsidRPr="00631E46">
        <w:rPr>
          <w:rFonts w:hint="eastAsia"/>
        </w:rPr>
        <w:t xml:space="preserve"> </w:t>
      </w:r>
      <w:r w:rsidR="00631E46">
        <w:rPr>
          <w:rFonts w:hint="eastAsia"/>
        </w:rPr>
        <w:t>String</w:t>
      </w:r>
      <w:r w:rsidR="00D3408C">
        <w:t xml:space="preserve"> (SHE,</w:t>
      </w:r>
      <w:r w:rsidR="008B64A1">
        <w:t xml:space="preserve"> </w:t>
      </w:r>
      <w:r w:rsidR="00D3408C">
        <w:t>SHA,</w:t>
      </w:r>
      <w:r w:rsidR="008B64A1">
        <w:t xml:space="preserve"> </w:t>
      </w:r>
      <w:r w:rsidR="00D3408C">
        <w:t>NYSE,</w:t>
      </w:r>
      <w:r w:rsidR="008B64A1">
        <w:t xml:space="preserve"> </w:t>
      </w:r>
      <w:r w:rsidR="00D3408C">
        <w:t>NASDAQ,</w:t>
      </w:r>
      <w:r w:rsidR="008B64A1">
        <w:t xml:space="preserve"> </w:t>
      </w:r>
      <w:r w:rsidR="00D3408C">
        <w:t>etc)</w:t>
      </w:r>
      <w:r w:rsidR="0080291C">
        <w:t>: User Defined</w:t>
      </w:r>
    </w:p>
    <w:p w:rsidR="009C62F7" w:rsidRDefault="00BB765F" w:rsidP="00684B03">
      <w:r>
        <w:rPr>
          <w:rFonts w:hint="eastAsia"/>
        </w:rPr>
        <w:t>Short-Name</w:t>
      </w:r>
      <w:r w:rsidR="00F77A5C">
        <w:rPr>
          <w:rFonts w:hint="eastAsia"/>
        </w:rPr>
        <w:t>:</w:t>
      </w:r>
      <w:r w:rsidR="00F77A5C" w:rsidRPr="00F77A5C">
        <w:rPr>
          <w:rFonts w:hint="eastAsia"/>
        </w:rPr>
        <w:t xml:space="preserve"> </w:t>
      </w:r>
      <w:r w:rsidR="00F77A5C">
        <w:rPr>
          <w:rFonts w:hint="eastAsia"/>
        </w:rPr>
        <w:t>String</w:t>
      </w:r>
      <w:r w:rsidR="0080291C">
        <w:t>: User Defined</w:t>
      </w:r>
    </w:p>
    <w:p w:rsidR="00AC4766" w:rsidRDefault="00AC4766" w:rsidP="00684B03">
      <w:r>
        <w:rPr>
          <w:rFonts w:hint="eastAsia"/>
        </w:rPr>
        <w:t>Logical-Operator</w:t>
      </w:r>
      <w:r w:rsidR="00F77A5C">
        <w:rPr>
          <w:rFonts w:hint="eastAsia"/>
        </w:rPr>
        <w:t>:</w:t>
      </w:r>
      <w:r w:rsidR="00F77A5C" w:rsidRPr="00F77A5C">
        <w:rPr>
          <w:rFonts w:hint="eastAsia"/>
        </w:rPr>
        <w:t xml:space="preserve"> </w:t>
      </w:r>
      <w:r w:rsidR="00F77A5C">
        <w:rPr>
          <w:rFonts w:hint="eastAsia"/>
        </w:rPr>
        <w:t>String</w:t>
      </w:r>
      <w:r w:rsidR="00AD5E46">
        <w:t>: User Defined</w:t>
      </w:r>
    </w:p>
    <w:p w:rsidR="00BB765F" w:rsidRDefault="00BB765F" w:rsidP="00684B03">
      <w:r>
        <w:rPr>
          <w:rFonts w:hint="eastAsia"/>
        </w:rPr>
        <w:t>Expected-Value</w:t>
      </w:r>
      <w:r w:rsidR="00F77A5C">
        <w:rPr>
          <w:rFonts w:hint="eastAsia"/>
        </w:rPr>
        <w:t>:</w:t>
      </w:r>
      <w:r w:rsidR="00F77A5C" w:rsidRPr="00F77A5C">
        <w:rPr>
          <w:rFonts w:hint="eastAsia"/>
        </w:rPr>
        <w:t xml:space="preserve"> </w:t>
      </w:r>
      <w:r w:rsidR="00F77A5C">
        <w:rPr>
          <w:rFonts w:hint="eastAsia"/>
        </w:rPr>
        <w:t>Float</w:t>
      </w:r>
      <w:r w:rsidR="00AD5E46">
        <w:t>: User Defined</w:t>
      </w:r>
    </w:p>
    <w:p w:rsidR="008B64A1" w:rsidRDefault="008B64A1" w:rsidP="00684B03">
      <w:r>
        <w:t>Current-Value:</w:t>
      </w:r>
      <w:r w:rsidR="00AD5E46">
        <w:t xml:space="preserve"> Float:</w:t>
      </w:r>
    </w:p>
    <w:p w:rsidR="008A0DD8" w:rsidRDefault="008A0DD8" w:rsidP="008A0DD8">
      <w:pPr>
        <w:ind w:left="420"/>
      </w:pPr>
      <w:r w:rsidRPr="00467359">
        <w:rPr>
          <w:rFonts w:hint="eastAsia"/>
          <w:color w:val="FF0000"/>
        </w:rPr>
        <w:t>WebPage</w:t>
      </w:r>
      <w:r w:rsidRPr="00804E0D">
        <w:rPr>
          <w:rFonts w:hint="eastAsia"/>
        </w:rPr>
        <w:t xml:space="preserve"> </w:t>
      </w:r>
      <w:r w:rsidRPr="00804E0D">
        <w:rPr>
          <w:rFonts w:hint="eastAsia"/>
          <w:u w:val="single"/>
        </w:rPr>
        <w:t>p</w:t>
      </w:r>
      <w:r w:rsidRPr="00804E0D">
        <w:rPr>
          <w:rFonts w:hint="eastAsia"/>
        </w:rPr>
        <w:t xml:space="preserve"> = </w:t>
      </w:r>
      <w:proofErr w:type="spellStart"/>
      <w:proofErr w:type="gramStart"/>
      <w:r w:rsidRPr="00467359">
        <w:rPr>
          <w:rFonts w:hint="eastAsia"/>
          <w:color w:val="FF0000"/>
        </w:rPr>
        <w:t>Brower</w:t>
      </w:r>
      <w:r>
        <w:rPr>
          <w:rFonts w:hint="eastAsia"/>
          <w:i/>
        </w:rPr>
        <w:t>.</w:t>
      </w:r>
      <w:r>
        <w:rPr>
          <w:rFonts w:hint="eastAsia"/>
        </w:rPr>
        <w:t>navigate</w:t>
      </w:r>
      <w:proofErr w:type="spellEnd"/>
      <w:r>
        <w:t>(</w:t>
      </w:r>
      <w:proofErr w:type="gramEnd"/>
      <w:r>
        <w:t>“</w:t>
      </w:r>
      <w:hyperlink r:id="rId5" w:history="1">
        <w:r w:rsidRPr="00792FC4">
          <w:rPr>
            <w:rStyle w:val="Hyperlink"/>
            <w:rFonts w:hint="eastAsia"/>
          </w:rPr>
          <w:t>www.google.com/finance</w:t>
        </w:r>
      </w:hyperlink>
      <w:r w:rsidR="008751BB">
        <w:t>?q=</w:t>
      </w:r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Market-ID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Short-Name</w:t>
      </w:r>
      <w:r>
        <w:rPr>
          <w:rFonts w:hint="eastAsia"/>
        </w:rPr>
        <w:t>)</w:t>
      </w:r>
    </w:p>
    <w:p w:rsidR="008A0DD8" w:rsidRDefault="008A0DD8" w:rsidP="008A0DD8">
      <w:pPr>
        <w:ind w:left="420"/>
      </w:pPr>
      <w:proofErr w:type="spellStart"/>
      <w:r w:rsidRPr="00342FA9">
        <w:rPr>
          <w:rFonts w:hint="eastAsia"/>
          <w:color w:val="FF0000"/>
        </w:rPr>
        <w:t>WebDiv</w:t>
      </w:r>
      <w:proofErr w:type="spellEnd"/>
      <w:r>
        <w:rPr>
          <w:rFonts w:hint="eastAsia"/>
        </w:rPr>
        <w:t xml:space="preserve"> d = $</w:t>
      </w:r>
      <w:proofErr w:type="spellStart"/>
      <w:proofErr w:type="gramStart"/>
      <w:r w:rsidRPr="00467359">
        <w:rPr>
          <w:rFonts w:hint="eastAsia"/>
          <w:u w:val="single"/>
        </w:rPr>
        <w:t>p</w:t>
      </w:r>
      <w:r w:rsidRPr="00A558D8">
        <w:rPr>
          <w:rFonts w:hint="eastAsia"/>
        </w:rPr>
        <w:t>.</w:t>
      </w:r>
      <w:r>
        <w:rPr>
          <w:rFonts w:hint="eastAsia"/>
        </w:rPr>
        <w:t>getDiv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price-panel</w:t>
      </w:r>
      <w:r>
        <w:t>”</w:t>
      </w:r>
      <w:r>
        <w:rPr>
          <w:rFonts w:hint="eastAsia"/>
        </w:rPr>
        <w:t>)</w:t>
      </w:r>
    </w:p>
    <w:p w:rsidR="008A0DD8" w:rsidRDefault="00804E0D" w:rsidP="008A0DD8">
      <w:pPr>
        <w:ind w:left="420"/>
      </w:pPr>
      <w:r>
        <w:t>Current-Value</w:t>
      </w:r>
      <w:r>
        <w:rPr>
          <w:rFonts w:hint="eastAsia"/>
        </w:rPr>
        <w:t xml:space="preserve"> </w:t>
      </w:r>
      <w:r w:rsidR="008A0DD8">
        <w:rPr>
          <w:rFonts w:hint="eastAsia"/>
        </w:rPr>
        <w:t xml:space="preserve">= </w:t>
      </w:r>
      <w:proofErr w:type="spellStart"/>
      <w:proofErr w:type="gramStart"/>
      <w:r w:rsidR="008A0DD8">
        <w:rPr>
          <w:rFonts w:hint="eastAsia"/>
        </w:rPr>
        <w:t>d.getDivList</w:t>
      </w:r>
      <w:proofErr w:type="spellEnd"/>
      <w:r w:rsidR="008A0DD8">
        <w:rPr>
          <w:rFonts w:hint="eastAsia"/>
        </w:rPr>
        <w:t>(</w:t>
      </w:r>
      <w:proofErr w:type="gramEnd"/>
      <w:r w:rsidR="008A0DD8">
        <w:rPr>
          <w:rFonts w:hint="eastAsia"/>
        </w:rPr>
        <w:t>)[0].</w:t>
      </w:r>
      <w:proofErr w:type="spellStart"/>
      <w:r w:rsidR="008A0DD8">
        <w:rPr>
          <w:rFonts w:hint="eastAsia"/>
        </w:rPr>
        <w:t>getSpanList</w:t>
      </w:r>
      <w:proofErr w:type="spellEnd"/>
      <w:r w:rsidR="008A0DD8">
        <w:rPr>
          <w:rFonts w:hint="eastAsia"/>
        </w:rPr>
        <w:t>(1).</w:t>
      </w:r>
      <w:proofErr w:type="spellStart"/>
      <w:r w:rsidR="008A0DD8">
        <w:rPr>
          <w:rFonts w:hint="eastAsia"/>
        </w:rPr>
        <w:t>getValue</w:t>
      </w:r>
      <w:proofErr w:type="spellEnd"/>
      <w:r w:rsidR="008A0DD8">
        <w:rPr>
          <w:rFonts w:hint="eastAsia"/>
        </w:rPr>
        <w:t>()</w:t>
      </w:r>
    </w:p>
    <w:p w:rsidR="00BB765F" w:rsidRDefault="00BB765F" w:rsidP="00684B03"/>
    <w:p w:rsidR="002D3C24" w:rsidRPr="00D75548" w:rsidRDefault="00924EEF" w:rsidP="00684B03">
      <w:pPr>
        <w:rPr>
          <w:b/>
        </w:rPr>
      </w:pPr>
      <w:r w:rsidRPr="00D75548">
        <w:rPr>
          <w:rFonts w:hint="eastAsia"/>
          <w:b/>
        </w:rPr>
        <w:t>M</w:t>
      </w:r>
      <w:r w:rsidR="003E5AF7" w:rsidRPr="00D75548">
        <w:rPr>
          <w:rFonts w:hint="eastAsia"/>
          <w:b/>
        </w:rPr>
        <w:t>essage template definition:</w:t>
      </w:r>
    </w:p>
    <w:p w:rsidR="00F77A5C" w:rsidRDefault="00802F5D" w:rsidP="00684B03">
      <w:r>
        <w:t xml:space="preserve"> “</w:t>
      </w:r>
      <w:r>
        <w:rPr>
          <w:rFonts w:hint="eastAsia"/>
        </w:rPr>
        <w:t>Your monitored stock:</w:t>
      </w:r>
      <w:r>
        <w:t>”</w:t>
      </w:r>
      <w:r>
        <w:rPr>
          <w:rFonts w:hint="eastAsia"/>
        </w:rPr>
        <w:t xml:space="preserve"> + $Short-Name </w:t>
      </w:r>
      <w:r w:rsidR="00E95ABE">
        <w:t xml:space="preserve">+ </w:t>
      </w:r>
      <w:proofErr w:type="gramStart"/>
      <w:r>
        <w:t>“</w:t>
      </w:r>
      <w:r>
        <w:rPr>
          <w:rFonts w:hint="eastAsia"/>
        </w:rPr>
        <w:t xml:space="preserve"> has</w:t>
      </w:r>
      <w:proofErr w:type="gramEnd"/>
      <w:r>
        <w:rPr>
          <w:rFonts w:hint="eastAsia"/>
        </w:rPr>
        <w:t xml:space="preserve"> reached </w:t>
      </w:r>
      <w:r>
        <w:t>”</w:t>
      </w:r>
      <w:r>
        <w:rPr>
          <w:rFonts w:hint="eastAsia"/>
        </w:rPr>
        <w:t xml:space="preserve"> + </w:t>
      </w:r>
      <w:r>
        <w:t>$Expected-Value</w:t>
      </w:r>
    </w:p>
    <w:p w:rsidR="00DE22F5" w:rsidRDefault="00DE22F5" w:rsidP="00684B03"/>
    <w:p w:rsidR="00287C43" w:rsidRPr="00D75548" w:rsidRDefault="00287C43" w:rsidP="00684B03">
      <w:pPr>
        <w:rPr>
          <w:b/>
        </w:rPr>
      </w:pPr>
      <w:r w:rsidRPr="00D75548">
        <w:rPr>
          <w:rFonts w:hint="eastAsia"/>
          <w:b/>
        </w:rPr>
        <w:t>Condition Definition:</w:t>
      </w:r>
    </w:p>
    <w:p w:rsidR="00C20734" w:rsidRDefault="00C20734" w:rsidP="00684B03">
      <w:r>
        <w:t>B</w:t>
      </w:r>
      <w:r>
        <w:rPr>
          <w:rFonts w:hint="eastAsia"/>
        </w:rPr>
        <w:t>ased on the operator specified:</w:t>
      </w:r>
    </w:p>
    <w:p w:rsidR="00287C43" w:rsidRDefault="00804E0D" w:rsidP="00684B03">
      <w:r>
        <w:t>$Current-</w:t>
      </w:r>
      <w:r w:rsidR="00C20734">
        <w:t>V</w:t>
      </w:r>
      <w:r w:rsidR="00C20734">
        <w:rPr>
          <w:rFonts w:hint="eastAsia"/>
        </w:rPr>
        <w:t>alue &gt; $Expected-Value</w:t>
      </w:r>
    </w:p>
    <w:p w:rsidR="00C20734" w:rsidRDefault="00C20734" w:rsidP="00684B03"/>
    <w:p w:rsidR="009A380C" w:rsidRPr="00D75548" w:rsidRDefault="00287C43" w:rsidP="00684B03">
      <w:pPr>
        <w:rPr>
          <w:b/>
        </w:rPr>
      </w:pPr>
      <w:r w:rsidRPr="00D75548">
        <w:rPr>
          <w:rFonts w:hint="eastAsia"/>
          <w:b/>
        </w:rPr>
        <w:t>Action/</w:t>
      </w:r>
      <w:r w:rsidR="00CF0368" w:rsidRPr="00D75548">
        <w:rPr>
          <w:rFonts w:hint="eastAsia"/>
          <w:b/>
        </w:rPr>
        <w:t>Notification definition:</w:t>
      </w:r>
    </w:p>
    <w:p w:rsidR="00CF0368" w:rsidRDefault="00CF0368" w:rsidP="00684B03">
      <w:r>
        <w:t>C</w:t>
      </w:r>
      <w:r>
        <w:rPr>
          <w:rFonts w:hint="eastAsia"/>
        </w:rPr>
        <w:t>hannel: Email/SMS</w:t>
      </w:r>
    </w:p>
    <w:p w:rsidR="00CF0368" w:rsidRDefault="0009750B" w:rsidP="00684B03">
      <w:r>
        <w:rPr>
          <w:rFonts w:hint="eastAsia"/>
        </w:rPr>
        <w:t>Type: Once/Re</w:t>
      </w:r>
      <w:r w:rsidR="00287C43">
        <w:rPr>
          <w:rFonts w:hint="eastAsia"/>
        </w:rPr>
        <w:t>start Every Day-</w:t>
      </w:r>
      <w:r>
        <w:rPr>
          <w:rFonts w:hint="eastAsia"/>
        </w:rPr>
        <w:t>Week</w:t>
      </w:r>
    </w:p>
    <w:p w:rsidR="0029653E" w:rsidRDefault="0029653E" w:rsidP="00684B03"/>
    <w:p w:rsidR="009A380C" w:rsidRPr="00CF26A2" w:rsidRDefault="009A380C" w:rsidP="00684B03">
      <w:pPr>
        <w:rPr>
          <w:b/>
        </w:rPr>
      </w:pPr>
      <w:r w:rsidRPr="00CF26A2">
        <w:rPr>
          <w:rFonts w:hint="eastAsia"/>
          <w:b/>
        </w:rPr>
        <w:t>System Implementation might consider following aspects:</w:t>
      </w:r>
    </w:p>
    <w:p w:rsidR="009A380C" w:rsidRDefault="009A380C" w:rsidP="009A380C">
      <w:r>
        <w:rPr>
          <w:rFonts w:hint="eastAsia"/>
        </w:rPr>
        <w:lastRenderedPageBreak/>
        <w:t>Validation:</w:t>
      </w:r>
    </w:p>
    <w:p w:rsidR="009A380C" w:rsidRDefault="009A380C" w:rsidP="009A380C">
      <w:r>
        <w:rPr>
          <w:rFonts w:hint="eastAsia"/>
        </w:rPr>
        <w:t>Validate Market-ID, Short-Name, Logical-Operator, Expected-Value</w:t>
      </w:r>
    </w:p>
    <w:p w:rsidR="009A380C" w:rsidRDefault="00655ADC" w:rsidP="00684B03">
      <w:r>
        <w:rPr>
          <w:rFonts w:hint="eastAsia"/>
        </w:rPr>
        <w:t>Pre-compile:</w:t>
      </w:r>
    </w:p>
    <w:p w:rsidR="00655ADC" w:rsidRDefault="00655ADC" w:rsidP="00684B03">
      <w:r>
        <w:rPr>
          <w:rFonts w:hint="eastAsia"/>
        </w:rPr>
        <w:t>Based on the logical-operator specified, corresponding scripts are generated.</w:t>
      </w:r>
    </w:p>
    <w:p w:rsidR="00655ADC" w:rsidRDefault="00655ADC" w:rsidP="00684B03"/>
    <w:p w:rsidR="003431D0" w:rsidRPr="00D75548" w:rsidRDefault="00A17110" w:rsidP="00D75548">
      <w:pPr>
        <w:pStyle w:val="Heading5"/>
      </w:pPr>
      <w:r w:rsidRPr="00D75548">
        <w:rPr>
          <w:rFonts w:hint="eastAsia"/>
        </w:rPr>
        <w:t>S</w:t>
      </w:r>
      <w:r w:rsidR="003431D0" w:rsidRPr="00D75548">
        <w:rPr>
          <w:rFonts w:hint="eastAsia"/>
        </w:rPr>
        <w:t>ample User Configuration:</w:t>
      </w:r>
    </w:p>
    <w:p w:rsidR="00754153" w:rsidRDefault="00754153" w:rsidP="00684B03">
      <w:r>
        <w:rPr>
          <w:rFonts w:hint="eastAsia"/>
        </w:rPr>
        <w:t xml:space="preserve">User </w:t>
      </w:r>
      <w:r w:rsidR="00F501F3">
        <w:t>CY</w:t>
      </w:r>
      <w:r>
        <w:rPr>
          <w:rFonts w:hint="eastAsia"/>
        </w:rPr>
        <w:t xml:space="preserve"> has defined his </w:t>
      </w:r>
      <w:r w:rsidR="00A231D0">
        <w:t>“</w:t>
      </w:r>
      <w:r w:rsidR="00A231D0">
        <w:rPr>
          <w:rFonts w:hint="eastAsia"/>
        </w:rPr>
        <w:t>S</w:t>
      </w:r>
      <w:r>
        <w:rPr>
          <w:rFonts w:hint="eastAsia"/>
        </w:rPr>
        <w:t>imple-</w:t>
      </w:r>
      <w:r w:rsidR="00A231D0">
        <w:rPr>
          <w:rFonts w:hint="eastAsia"/>
        </w:rPr>
        <w:t>S</w:t>
      </w:r>
      <w:r>
        <w:rPr>
          <w:rFonts w:hint="eastAsia"/>
        </w:rPr>
        <w:t>tock-1</w:t>
      </w:r>
      <w:r w:rsidR="00A231D0">
        <w:t>”</w:t>
      </w:r>
      <w:r>
        <w:rPr>
          <w:rFonts w:hint="eastAsia"/>
        </w:rPr>
        <w:t xml:space="preserve"> </w:t>
      </w:r>
      <w:r w:rsidR="00E833A4">
        <w:rPr>
          <w:rFonts w:hint="eastAsia"/>
        </w:rPr>
        <w:t>instance</w:t>
      </w:r>
      <w:r>
        <w:rPr>
          <w:rFonts w:hint="eastAsia"/>
        </w:rPr>
        <w:t xml:space="preserve"> </w:t>
      </w:r>
      <w:r w:rsidR="00645BBF">
        <w:t>“</w:t>
      </w:r>
      <w:r>
        <w:rPr>
          <w:rFonts w:hint="eastAsia"/>
        </w:rPr>
        <w:t>cy-ss-1</w:t>
      </w:r>
      <w:r w:rsidR="00821E2B">
        <w:t>”</w:t>
      </w:r>
      <w:r w:rsidR="00645BBF">
        <w:rPr>
          <w:rFonts w:hint="eastAsia"/>
        </w:rPr>
        <w:t xml:space="preserve"> by setting the param</w:t>
      </w:r>
      <w:r w:rsidR="00F501F3">
        <w:rPr>
          <w:rFonts w:hint="eastAsia"/>
        </w:rPr>
        <w:t>et</w:t>
      </w:r>
      <w:r w:rsidR="00645BBF">
        <w:rPr>
          <w:rFonts w:hint="eastAsia"/>
        </w:rPr>
        <w:t xml:space="preserve">ers for </w:t>
      </w:r>
      <w:r w:rsidR="00645BBF">
        <w:t>“</w:t>
      </w:r>
      <w:r w:rsidR="00645BBF">
        <w:rPr>
          <w:rFonts w:hint="eastAsia"/>
        </w:rPr>
        <w:t>Simple-Stock-1</w:t>
      </w:r>
      <w:r w:rsidR="00645BBF">
        <w:t>”</w:t>
      </w:r>
      <w:r w:rsidR="00AC4766">
        <w:rPr>
          <w:rFonts w:hint="eastAsia"/>
        </w:rPr>
        <w:t>:</w:t>
      </w:r>
    </w:p>
    <w:p w:rsidR="00AC4766" w:rsidRDefault="00AC4766" w:rsidP="00684B03">
      <w:proofErr w:type="gramStart"/>
      <w:r>
        <w:t>cy-ss-1</w:t>
      </w:r>
      <w:proofErr w:type="gramEnd"/>
      <w:r w:rsidR="003B34D3">
        <w:rPr>
          <w:rFonts w:hint="eastAsia"/>
        </w:rPr>
        <w:t>：</w:t>
      </w:r>
    </w:p>
    <w:p w:rsidR="009B7850" w:rsidRDefault="009B7850" w:rsidP="009B7850"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>
        <w:t>SHE</w:t>
      </w:r>
    </w:p>
    <w:p w:rsidR="009B7850" w:rsidRDefault="009B7850" w:rsidP="009B7850"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>
        <w:t>000002</w:t>
      </w:r>
    </w:p>
    <w:p w:rsidR="009B7850" w:rsidRDefault="009B7850" w:rsidP="009B7850">
      <w:r>
        <w:rPr>
          <w:rFonts w:hint="eastAsia"/>
        </w:rPr>
        <w:t>Logical-Operator:</w:t>
      </w:r>
      <w:r w:rsidRPr="00F77A5C">
        <w:rPr>
          <w:rFonts w:hint="eastAsia"/>
        </w:rPr>
        <w:t xml:space="preserve"> </w:t>
      </w:r>
      <w:r>
        <w:t>&gt;</w:t>
      </w:r>
    </w:p>
    <w:p w:rsidR="009B7850" w:rsidRDefault="009B7850" w:rsidP="009B7850">
      <w:r>
        <w:rPr>
          <w:rFonts w:hint="eastAsia"/>
        </w:rPr>
        <w:t>Expected-Value:</w:t>
      </w:r>
      <w:r w:rsidRPr="00F77A5C">
        <w:rPr>
          <w:rFonts w:hint="eastAsia"/>
        </w:rPr>
        <w:t xml:space="preserve"> </w:t>
      </w:r>
      <w:r>
        <w:t>9</w:t>
      </w:r>
    </w:p>
    <w:p w:rsidR="003B34D3" w:rsidRDefault="002E6075" w:rsidP="00684B03">
      <w:r>
        <w:t>Channel: Email</w:t>
      </w:r>
    </w:p>
    <w:p w:rsidR="002E6075" w:rsidRDefault="002E6075" w:rsidP="00684B03">
      <w:r>
        <w:t>Type: Once</w:t>
      </w:r>
    </w:p>
    <w:p w:rsidR="0022664C" w:rsidRDefault="0022664C" w:rsidP="00684B03"/>
    <w:p w:rsidR="00684B03" w:rsidRDefault="00684B03" w:rsidP="00684B03">
      <w:pPr>
        <w:pStyle w:val="Heading4"/>
      </w:pPr>
      <w:r>
        <w:rPr>
          <w:rFonts w:hint="eastAsia"/>
        </w:rPr>
        <w:t>Portfolio Notification</w:t>
      </w:r>
    </w:p>
    <w:p w:rsidR="00B15E1E" w:rsidRDefault="00684B03" w:rsidP="009219BA">
      <w:r>
        <w:t>B</w:t>
      </w:r>
      <w:r>
        <w:rPr>
          <w:rFonts w:hint="eastAsia"/>
        </w:rPr>
        <w:t>reak-even</w:t>
      </w:r>
      <w:r w:rsidR="00B9757A">
        <w:rPr>
          <w:rFonts w:hint="eastAsia"/>
        </w:rPr>
        <w:t xml:space="preserve"> point, </w:t>
      </w:r>
      <w:r w:rsidR="00B9757A">
        <w:t>benefit</w:t>
      </w:r>
      <w:r w:rsidR="00B9757A">
        <w:rPr>
          <w:rFonts w:hint="eastAsia"/>
        </w:rPr>
        <w:t xml:space="preserve"> rate milestone reached.</w:t>
      </w:r>
    </w:p>
    <w:p w:rsidR="00C03EF4" w:rsidRDefault="00C03EF4" w:rsidP="009219BA">
      <w:r>
        <w:t>User can define his/her own portfolio, and define the action point, when the portfolio reached x% of increase or decrease, give the notification, etc.</w:t>
      </w:r>
    </w:p>
    <w:p w:rsidR="00B6455E" w:rsidRDefault="00B6455E" w:rsidP="009219BA"/>
    <w:p w:rsidR="00DC3F8E" w:rsidRDefault="00DC3F8E" w:rsidP="002B1C85">
      <w:pPr>
        <w:pStyle w:val="Heading5"/>
      </w:pPr>
      <w:r>
        <w:rPr>
          <w:rFonts w:hint="eastAsia"/>
        </w:rPr>
        <w:t>Sample Template Definition:</w:t>
      </w:r>
    </w:p>
    <w:p w:rsidR="002054E1" w:rsidRPr="002054E1" w:rsidRDefault="007C1322" w:rsidP="002054E1">
      <w:r>
        <w:t>Reminder: Portfolio Reminder1</w:t>
      </w:r>
    </w:p>
    <w:p w:rsidR="00D87EA8" w:rsidRDefault="00D87EA8" w:rsidP="00D87EA8">
      <w:r w:rsidRPr="00D75548">
        <w:rPr>
          <w:rFonts w:hint="eastAsia"/>
          <w:b/>
        </w:rPr>
        <w:t>Parameters</w:t>
      </w:r>
      <w:r>
        <w:rPr>
          <w:rFonts w:hint="eastAsia"/>
        </w:rPr>
        <w:t xml:space="preserve">: </w:t>
      </w:r>
    </w:p>
    <w:p w:rsidR="00570157" w:rsidRDefault="00570157" w:rsidP="00570157">
      <w:r>
        <w:t>Portfolio-Name: String</w:t>
      </w:r>
      <w:r w:rsidR="00CF6D82">
        <w:t>: User Defined</w:t>
      </w:r>
    </w:p>
    <w:p w:rsidR="00570157" w:rsidRDefault="00570157" w:rsidP="00570157">
      <w:r>
        <w:rPr>
          <w:rFonts w:hint="eastAsia"/>
        </w:rPr>
        <w:t>Logical-Operator:</w:t>
      </w:r>
      <w:r w:rsidRPr="00F77A5C">
        <w:rPr>
          <w:rFonts w:hint="eastAsia"/>
        </w:rPr>
        <w:t xml:space="preserve"> </w:t>
      </w:r>
      <w:r>
        <w:rPr>
          <w:rFonts w:hint="eastAsia"/>
        </w:rPr>
        <w:t>String</w:t>
      </w:r>
      <w:r w:rsidR="00CF6D82">
        <w:t>: User Defined</w:t>
      </w:r>
    </w:p>
    <w:p w:rsidR="00570157" w:rsidRDefault="00570157" w:rsidP="00570157">
      <w:r>
        <w:rPr>
          <w:rFonts w:hint="eastAsia"/>
        </w:rPr>
        <w:t>Expected-</w:t>
      </w:r>
      <w:r>
        <w:t>Percentage</w:t>
      </w:r>
      <w:r>
        <w:rPr>
          <w:rFonts w:hint="eastAsia"/>
        </w:rPr>
        <w:t>:</w:t>
      </w:r>
      <w:r w:rsidRPr="00F77A5C">
        <w:rPr>
          <w:rFonts w:hint="eastAsia"/>
        </w:rPr>
        <w:t xml:space="preserve"> </w:t>
      </w:r>
      <w:r>
        <w:rPr>
          <w:rFonts w:hint="eastAsia"/>
        </w:rPr>
        <w:t>Float</w:t>
      </w:r>
      <w:r w:rsidR="00CF6D82">
        <w:t>: User Defined</w:t>
      </w:r>
    </w:p>
    <w:p w:rsidR="00570157" w:rsidRDefault="00994876" w:rsidP="00570157">
      <w:r>
        <w:t>Base-</w:t>
      </w:r>
      <w:r w:rsidR="00570157">
        <w:t>Investment:</w:t>
      </w:r>
      <w:r w:rsidRPr="00994876">
        <w:rPr>
          <w:rFonts w:hint="eastAsia"/>
        </w:rPr>
        <w:t xml:space="preserve"> </w:t>
      </w:r>
      <w:r>
        <w:rPr>
          <w:rFonts w:hint="eastAsia"/>
        </w:rPr>
        <w:t>Float</w:t>
      </w:r>
      <w:r>
        <w:t>: User Defined</w:t>
      </w:r>
    </w:p>
    <w:p w:rsidR="00E1488F" w:rsidRDefault="00E1488F" w:rsidP="00D87EA8">
      <w:r>
        <w:t xml:space="preserve">List of </w:t>
      </w:r>
      <w:proofErr w:type="spellStart"/>
      <w:r w:rsidR="001676A3">
        <w:t>MyItem</w:t>
      </w:r>
      <w:proofErr w:type="spellEnd"/>
    </w:p>
    <w:p w:rsidR="00D87EA8" w:rsidRDefault="00D87EA8" w:rsidP="00E1488F">
      <w:pPr>
        <w:ind w:firstLine="420"/>
      </w:pPr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>
        <w:rPr>
          <w:rFonts w:hint="eastAsia"/>
        </w:rPr>
        <w:t>String</w:t>
      </w:r>
      <w:r w:rsidR="00CF6D82">
        <w:t>: User Defined</w:t>
      </w:r>
    </w:p>
    <w:p w:rsidR="00D87EA8" w:rsidRDefault="00D87EA8" w:rsidP="00E1488F">
      <w:pPr>
        <w:ind w:firstLine="420"/>
      </w:pPr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>
        <w:rPr>
          <w:rFonts w:hint="eastAsia"/>
        </w:rPr>
        <w:t>String</w:t>
      </w:r>
      <w:r w:rsidR="00CF6D82">
        <w:t>: User Defined</w:t>
      </w:r>
    </w:p>
    <w:p w:rsidR="005B7232" w:rsidRDefault="00F52BD9" w:rsidP="00E1488F">
      <w:pPr>
        <w:ind w:firstLine="420"/>
      </w:pPr>
      <w:r>
        <w:t>Volume: number of share</w:t>
      </w:r>
      <w:r w:rsidR="00CF6D82">
        <w:t>: User Defined</w:t>
      </w:r>
    </w:p>
    <w:p w:rsidR="00474A80" w:rsidRDefault="001A6653" w:rsidP="00474A80">
      <w:pPr>
        <w:ind w:left="420"/>
      </w:pPr>
      <w:r>
        <w:t>Current-Value:</w:t>
      </w:r>
      <w:r w:rsidR="00474A80">
        <w:t xml:space="preserve"> </w:t>
      </w:r>
    </w:p>
    <w:p w:rsidR="00474A80" w:rsidRDefault="00474A80" w:rsidP="00CF6D82">
      <w:pPr>
        <w:ind w:left="840"/>
      </w:pPr>
      <w:r w:rsidRPr="00467359">
        <w:rPr>
          <w:rFonts w:hint="eastAsia"/>
          <w:color w:val="FF0000"/>
        </w:rPr>
        <w:t>WebPage</w:t>
      </w:r>
      <w:r w:rsidRPr="00804E0D">
        <w:rPr>
          <w:rFonts w:hint="eastAsia"/>
        </w:rPr>
        <w:t xml:space="preserve"> </w:t>
      </w:r>
      <w:r w:rsidRPr="00804E0D">
        <w:rPr>
          <w:rFonts w:hint="eastAsia"/>
          <w:u w:val="single"/>
        </w:rPr>
        <w:t>p</w:t>
      </w:r>
      <w:r w:rsidRPr="00804E0D">
        <w:rPr>
          <w:rFonts w:hint="eastAsia"/>
        </w:rPr>
        <w:t xml:space="preserve"> = </w:t>
      </w:r>
      <w:proofErr w:type="spellStart"/>
      <w:proofErr w:type="gramStart"/>
      <w:r w:rsidRPr="00467359">
        <w:rPr>
          <w:rFonts w:hint="eastAsia"/>
          <w:color w:val="FF0000"/>
        </w:rPr>
        <w:t>Brower</w:t>
      </w:r>
      <w:r>
        <w:rPr>
          <w:rFonts w:hint="eastAsia"/>
          <w:i/>
        </w:rPr>
        <w:t>.</w:t>
      </w:r>
      <w:r>
        <w:rPr>
          <w:rFonts w:hint="eastAsia"/>
        </w:rPr>
        <w:t>navigate</w:t>
      </w:r>
      <w:proofErr w:type="spellEnd"/>
      <w:r>
        <w:t>(</w:t>
      </w:r>
      <w:proofErr w:type="gramEnd"/>
      <w:r>
        <w:t>“</w:t>
      </w:r>
      <w:hyperlink r:id="rId6" w:history="1">
        <w:r w:rsidRPr="00792FC4">
          <w:rPr>
            <w:rStyle w:val="Hyperlink"/>
            <w:rFonts w:hint="eastAsia"/>
          </w:rPr>
          <w:t>www.google.com/finance</w:t>
        </w:r>
      </w:hyperlink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Market-ID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+ $</w:t>
      </w:r>
      <w:r w:rsidRPr="00467359">
        <w:rPr>
          <w:rFonts w:hint="eastAsia"/>
          <w:b/>
        </w:rPr>
        <w:t>Short-Name</w:t>
      </w:r>
      <w:r>
        <w:rPr>
          <w:rFonts w:hint="eastAsia"/>
        </w:rPr>
        <w:t>)</w:t>
      </w:r>
    </w:p>
    <w:p w:rsidR="00474A80" w:rsidRDefault="00474A80" w:rsidP="00CF6D82">
      <w:pPr>
        <w:ind w:left="840"/>
      </w:pPr>
      <w:proofErr w:type="spellStart"/>
      <w:r w:rsidRPr="00342FA9">
        <w:rPr>
          <w:rFonts w:hint="eastAsia"/>
          <w:color w:val="FF0000"/>
        </w:rPr>
        <w:t>WebDiv</w:t>
      </w:r>
      <w:proofErr w:type="spellEnd"/>
      <w:r>
        <w:rPr>
          <w:rFonts w:hint="eastAsia"/>
        </w:rPr>
        <w:t xml:space="preserve"> d = $</w:t>
      </w:r>
      <w:proofErr w:type="spellStart"/>
      <w:proofErr w:type="gramStart"/>
      <w:r w:rsidRPr="00467359">
        <w:rPr>
          <w:rFonts w:hint="eastAsia"/>
          <w:u w:val="single"/>
        </w:rPr>
        <w:t>p</w:t>
      </w:r>
      <w:r w:rsidRPr="00A558D8">
        <w:rPr>
          <w:rFonts w:hint="eastAsia"/>
        </w:rPr>
        <w:t>.</w:t>
      </w:r>
      <w:r>
        <w:rPr>
          <w:rFonts w:hint="eastAsia"/>
        </w:rPr>
        <w:t>getDiv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price-panel</w:t>
      </w:r>
      <w:r>
        <w:t>”</w:t>
      </w:r>
      <w:r>
        <w:rPr>
          <w:rFonts w:hint="eastAsia"/>
        </w:rPr>
        <w:t>)</w:t>
      </w:r>
    </w:p>
    <w:p w:rsidR="00474A80" w:rsidRDefault="00474A80" w:rsidP="00CF6D82">
      <w:pPr>
        <w:ind w:left="840"/>
      </w:pPr>
      <w:r>
        <w:t>Current-Value</w:t>
      </w:r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d.getDivList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)[0].</w:t>
      </w:r>
      <w:proofErr w:type="spellStart"/>
      <w:r>
        <w:rPr>
          <w:rFonts w:hint="eastAsia"/>
        </w:rPr>
        <w:t>getSpanList</w:t>
      </w:r>
      <w:proofErr w:type="spellEnd"/>
      <w:r>
        <w:rPr>
          <w:rFonts w:hint="eastAsia"/>
        </w:rPr>
        <w:t>(1).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</w:t>
      </w:r>
    </w:p>
    <w:p w:rsidR="00D87EA8" w:rsidRDefault="00D87EA8" w:rsidP="00D87EA8"/>
    <w:p w:rsidR="00D87EA8" w:rsidRPr="00D75548" w:rsidRDefault="00D87EA8" w:rsidP="00D87EA8">
      <w:pPr>
        <w:rPr>
          <w:b/>
        </w:rPr>
      </w:pPr>
      <w:r w:rsidRPr="00D75548">
        <w:rPr>
          <w:rFonts w:hint="eastAsia"/>
          <w:b/>
        </w:rPr>
        <w:t>Message template definition:</w:t>
      </w:r>
    </w:p>
    <w:p w:rsidR="00D87EA8" w:rsidRDefault="00D87EA8" w:rsidP="00D87EA8">
      <w:r>
        <w:t xml:space="preserve"> “</w:t>
      </w:r>
      <w:r>
        <w:rPr>
          <w:rFonts w:hint="eastAsia"/>
        </w:rPr>
        <w:t xml:space="preserve">Your </w:t>
      </w:r>
      <w:r w:rsidR="000C07D7">
        <w:t>portfolio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+ $</w:t>
      </w:r>
      <w:r w:rsidR="00570157">
        <w:t xml:space="preserve">Portfolio-Name + </w:t>
      </w:r>
      <w:proofErr w:type="gramStart"/>
      <w:r>
        <w:t>“</w:t>
      </w:r>
      <w:r>
        <w:rPr>
          <w:rFonts w:hint="eastAsia"/>
        </w:rPr>
        <w:t xml:space="preserve"> has</w:t>
      </w:r>
      <w:proofErr w:type="gramEnd"/>
      <w:r>
        <w:rPr>
          <w:rFonts w:hint="eastAsia"/>
        </w:rPr>
        <w:t xml:space="preserve"> reached </w:t>
      </w:r>
      <w:r>
        <w:t>”</w:t>
      </w:r>
      <w:r>
        <w:rPr>
          <w:rFonts w:hint="eastAsia"/>
        </w:rPr>
        <w:t xml:space="preserve"> + </w:t>
      </w:r>
      <w:r>
        <w:t>$Expected-</w:t>
      </w:r>
      <w:r w:rsidR="00652B07">
        <w:t>Percentage</w:t>
      </w:r>
    </w:p>
    <w:p w:rsidR="002B1C85" w:rsidRDefault="002B1C85" w:rsidP="002B1C85"/>
    <w:p w:rsidR="00114B6C" w:rsidRDefault="00114B6C" w:rsidP="00114B6C">
      <w:pPr>
        <w:rPr>
          <w:b/>
        </w:rPr>
      </w:pPr>
      <w:r w:rsidRPr="00D75548">
        <w:rPr>
          <w:rFonts w:hint="eastAsia"/>
          <w:b/>
        </w:rPr>
        <w:lastRenderedPageBreak/>
        <w:t>Condition Definition:</w:t>
      </w:r>
    </w:p>
    <w:p w:rsidR="001676A3" w:rsidRDefault="001676A3" w:rsidP="001676A3">
      <w:r>
        <w:t>B</w:t>
      </w:r>
      <w:r>
        <w:rPr>
          <w:rFonts w:hint="eastAsia"/>
        </w:rPr>
        <w:t>ased on the operator specified:</w:t>
      </w:r>
    </w:p>
    <w:p w:rsidR="00EF5323" w:rsidRPr="00474A80" w:rsidRDefault="00474A80" w:rsidP="001B0DDC">
      <w:r w:rsidRPr="00474A80">
        <w:t>Sum</w:t>
      </w:r>
      <w:r>
        <w:t xml:space="preserve"> (</w:t>
      </w:r>
      <w:r w:rsidR="008A040C">
        <w:t>$</w:t>
      </w:r>
      <w:proofErr w:type="spellStart"/>
      <w:r w:rsidR="008A040C">
        <w:t>MyItem.</w:t>
      </w:r>
      <w:r w:rsidR="001676A3">
        <w:t>Current</w:t>
      </w:r>
      <w:proofErr w:type="spellEnd"/>
      <w:r w:rsidR="001676A3">
        <w:t xml:space="preserve">-Value * </w:t>
      </w:r>
      <w:r w:rsidR="008A040C">
        <w:t>$</w:t>
      </w:r>
      <w:proofErr w:type="spellStart"/>
      <w:r w:rsidR="008A040C">
        <w:t>MyItem.</w:t>
      </w:r>
      <w:r w:rsidR="001676A3">
        <w:t>Volume</w:t>
      </w:r>
      <w:proofErr w:type="spellEnd"/>
      <w:r w:rsidR="001676A3">
        <w:t xml:space="preserve">) </w:t>
      </w:r>
      <w:r w:rsidR="001B0DDC">
        <w:t xml:space="preserve">&gt; </w:t>
      </w:r>
      <w:r w:rsidR="00994876">
        <w:t>$Base</w:t>
      </w:r>
      <w:r w:rsidR="001F3909">
        <w:t>-Investment * $Expected-Percentage</w:t>
      </w:r>
    </w:p>
    <w:p w:rsidR="001676A3" w:rsidRDefault="001676A3" w:rsidP="00114B6C">
      <w:pPr>
        <w:rPr>
          <w:b/>
        </w:rPr>
      </w:pPr>
    </w:p>
    <w:p w:rsidR="00114B6C" w:rsidRPr="00D75548" w:rsidRDefault="00114B6C" w:rsidP="00114B6C">
      <w:pPr>
        <w:rPr>
          <w:b/>
        </w:rPr>
      </w:pPr>
      <w:r w:rsidRPr="00D75548">
        <w:rPr>
          <w:rFonts w:hint="eastAsia"/>
          <w:b/>
        </w:rPr>
        <w:t>Action/Notification definition:</w:t>
      </w:r>
    </w:p>
    <w:p w:rsidR="00114B6C" w:rsidRDefault="00114B6C" w:rsidP="00114B6C">
      <w:r>
        <w:t>C</w:t>
      </w:r>
      <w:r>
        <w:rPr>
          <w:rFonts w:hint="eastAsia"/>
        </w:rPr>
        <w:t>hannel: Email/SMS</w:t>
      </w:r>
    </w:p>
    <w:p w:rsidR="00114B6C" w:rsidRDefault="00114B6C" w:rsidP="00114B6C">
      <w:r>
        <w:rPr>
          <w:rFonts w:hint="eastAsia"/>
        </w:rPr>
        <w:t>Type: Once/Restart Every Day-Week</w:t>
      </w:r>
    </w:p>
    <w:p w:rsidR="00114B6C" w:rsidRPr="002B1C85" w:rsidRDefault="00114B6C" w:rsidP="002B1C85"/>
    <w:p w:rsidR="00DC3F8E" w:rsidRDefault="00DC3F8E" w:rsidP="002B1C85">
      <w:pPr>
        <w:pStyle w:val="Heading5"/>
      </w:pPr>
      <w:r>
        <w:rPr>
          <w:rFonts w:hint="eastAsia"/>
        </w:rPr>
        <w:t>Sample User Configuration:</w:t>
      </w:r>
    </w:p>
    <w:p w:rsidR="00D42197" w:rsidRDefault="00D42197" w:rsidP="00D42197">
      <w:r>
        <w:rPr>
          <w:rFonts w:hint="eastAsia"/>
        </w:rPr>
        <w:t xml:space="preserve">User </w:t>
      </w:r>
      <w:r>
        <w:t>CY</w:t>
      </w:r>
      <w:r>
        <w:rPr>
          <w:rFonts w:hint="eastAsia"/>
        </w:rPr>
        <w:t xml:space="preserve"> has defined his </w:t>
      </w:r>
      <w:r>
        <w:t>“</w:t>
      </w:r>
      <w:r w:rsidR="00A078F1">
        <w:t>Portfolio</w:t>
      </w:r>
      <w:r>
        <w:rPr>
          <w:rFonts w:hint="eastAsia"/>
        </w:rPr>
        <w:t>-</w:t>
      </w:r>
      <w:r w:rsidR="00A078F1">
        <w:t>Reminder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 xml:space="preserve"> instance </w:t>
      </w:r>
      <w:r>
        <w:t>“</w:t>
      </w:r>
      <w:r>
        <w:rPr>
          <w:rFonts w:hint="eastAsia"/>
        </w:rPr>
        <w:t>cy-</w:t>
      </w:r>
      <w:r w:rsidR="00A078F1">
        <w:t>pr</w:t>
      </w:r>
      <w:r>
        <w:rPr>
          <w:rFonts w:hint="eastAsia"/>
        </w:rPr>
        <w:t>-1</w:t>
      </w:r>
      <w:r>
        <w:t>”</w:t>
      </w:r>
      <w:r>
        <w:rPr>
          <w:rFonts w:hint="eastAsia"/>
        </w:rPr>
        <w:t xml:space="preserve"> by setting the </w:t>
      </w:r>
      <w:r w:rsidR="00A078F1">
        <w:t xml:space="preserve">following </w:t>
      </w:r>
      <w:r>
        <w:rPr>
          <w:rFonts w:hint="eastAsia"/>
        </w:rPr>
        <w:t>paramet</w:t>
      </w:r>
      <w:r w:rsidR="00A078F1">
        <w:rPr>
          <w:rFonts w:hint="eastAsia"/>
        </w:rPr>
        <w:t>ers</w:t>
      </w:r>
      <w:r w:rsidR="00A078F1">
        <w:t>:</w:t>
      </w:r>
    </w:p>
    <w:p w:rsidR="00D42197" w:rsidRDefault="00D42197" w:rsidP="00D42197">
      <w:proofErr w:type="gramStart"/>
      <w:r>
        <w:t>cy-</w:t>
      </w:r>
      <w:r w:rsidR="00DC7FFC">
        <w:t>pr</w:t>
      </w:r>
      <w:r>
        <w:t>-1</w:t>
      </w:r>
      <w:proofErr w:type="gramEnd"/>
      <w:r w:rsidR="002A12D8">
        <w:t>:</w:t>
      </w:r>
    </w:p>
    <w:p w:rsidR="005856A1" w:rsidRDefault="005856A1" w:rsidP="00CD3D14"/>
    <w:p w:rsidR="00CD3D14" w:rsidRDefault="00CD3D14" w:rsidP="00CD3D14">
      <w:r>
        <w:t>Portfolio-Name:</w:t>
      </w:r>
      <w:r w:rsidR="00262D0D">
        <w:t xml:space="preserve"> </w:t>
      </w:r>
      <w:r w:rsidR="00F45815">
        <w:t>cy-pr-1</w:t>
      </w:r>
    </w:p>
    <w:p w:rsidR="003B73BD" w:rsidRDefault="00CD3D14" w:rsidP="00CD3D14">
      <w:r>
        <w:rPr>
          <w:rFonts w:hint="eastAsia"/>
        </w:rPr>
        <w:t>Logical-Operator:</w:t>
      </w:r>
      <w:r w:rsidRPr="00F77A5C">
        <w:rPr>
          <w:rFonts w:hint="eastAsia"/>
        </w:rPr>
        <w:t xml:space="preserve"> </w:t>
      </w:r>
      <w:r w:rsidR="00F45815">
        <w:t>&gt;</w:t>
      </w:r>
    </w:p>
    <w:p w:rsidR="00CD3D14" w:rsidRDefault="00CD3D14" w:rsidP="00CD3D14">
      <w:r>
        <w:rPr>
          <w:rFonts w:hint="eastAsia"/>
        </w:rPr>
        <w:t>Expected-</w:t>
      </w:r>
      <w:r>
        <w:t>Percentage</w:t>
      </w:r>
      <w:r>
        <w:rPr>
          <w:rFonts w:hint="eastAsia"/>
        </w:rPr>
        <w:t>:</w:t>
      </w:r>
      <w:r w:rsidRPr="00F77A5C">
        <w:rPr>
          <w:rFonts w:hint="eastAsia"/>
        </w:rPr>
        <w:t xml:space="preserve"> </w:t>
      </w:r>
      <w:r w:rsidR="00F45815">
        <w:t>30%</w:t>
      </w:r>
    </w:p>
    <w:p w:rsidR="00CD3D14" w:rsidRDefault="00CD3D14" w:rsidP="00CD3D14">
      <w:r>
        <w:t>Base-Investment:</w:t>
      </w:r>
      <w:r w:rsidRPr="00994876">
        <w:rPr>
          <w:rFonts w:hint="eastAsia"/>
        </w:rPr>
        <w:t xml:space="preserve"> </w:t>
      </w:r>
      <w:r w:rsidR="00F45815">
        <w:t>100,000</w:t>
      </w:r>
    </w:p>
    <w:p w:rsidR="00CD3D14" w:rsidRDefault="00CD3D14" w:rsidP="00CD3D14">
      <w:r>
        <w:t xml:space="preserve">List of </w:t>
      </w:r>
      <w:proofErr w:type="spellStart"/>
      <w:r>
        <w:t>MyItem</w:t>
      </w:r>
      <w:proofErr w:type="spellEnd"/>
    </w:p>
    <w:p w:rsidR="003B73BD" w:rsidRDefault="00CD3D14" w:rsidP="00CD3D14">
      <w:pPr>
        <w:ind w:firstLine="420"/>
      </w:pPr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 w:rsidR="00F45815">
        <w:t>SHE</w:t>
      </w:r>
    </w:p>
    <w:p w:rsidR="00CD3D14" w:rsidRDefault="00CD3D14" w:rsidP="00CD3D14">
      <w:pPr>
        <w:ind w:firstLine="420"/>
      </w:pPr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 w:rsidR="00F45815">
        <w:t>000002</w:t>
      </w:r>
    </w:p>
    <w:p w:rsidR="000B6288" w:rsidRDefault="00CD3D14" w:rsidP="003B73BD">
      <w:pPr>
        <w:ind w:firstLine="420"/>
      </w:pPr>
      <w:r>
        <w:t xml:space="preserve">Volume: </w:t>
      </w:r>
      <w:r w:rsidR="00F45815">
        <w:t>5,000</w:t>
      </w:r>
    </w:p>
    <w:p w:rsidR="00F45815" w:rsidRDefault="00F45815" w:rsidP="003B73BD">
      <w:pPr>
        <w:ind w:firstLine="420"/>
      </w:pPr>
    </w:p>
    <w:p w:rsidR="00F45815" w:rsidRDefault="00F45815" w:rsidP="00F45815">
      <w:pPr>
        <w:ind w:firstLine="420"/>
      </w:pPr>
      <w:r>
        <w:rPr>
          <w:rFonts w:hint="eastAsia"/>
        </w:rPr>
        <w:t>Market-ID:</w:t>
      </w:r>
      <w:r w:rsidRPr="00631E46">
        <w:rPr>
          <w:rFonts w:hint="eastAsia"/>
        </w:rPr>
        <w:t xml:space="preserve"> </w:t>
      </w:r>
      <w:r>
        <w:t>SHE</w:t>
      </w:r>
    </w:p>
    <w:p w:rsidR="00F45815" w:rsidRDefault="00F45815" w:rsidP="00F45815">
      <w:pPr>
        <w:ind w:firstLine="420"/>
      </w:pPr>
      <w:r>
        <w:rPr>
          <w:rFonts w:hint="eastAsia"/>
        </w:rPr>
        <w:t>Short-Name:</w:t>
      </w:r>
      <w:r w:rsidRPr="00F77A5C">
        <w:rPr>
          <w:rFonts w:hint="eastAsia"/>
        </w:rPr>
        <w:t xml:space="preserve"> </w:t>
      </w:r>
      <w:r>
        <w:t>0000</w:t>
      </w:r>
      <w:r w:rsidR="00A371ED">
        <w:t>24</w:t>
      </w:r>
    </w:p>
    <w:p w:rsidR="00F45815" w:rsidRDefault="00F45815" w:rsidP="00F45815">
      <w:pPr>
        <w:ind w:firstLine="420"/>
      </w:pPr>
      <w:r>
        <w:t xml:space="preserve">Volume: </w:t>
      </w:r>
      <w:r w:rsidR="00A371ED">
        <w:t>3</w:t>
      </w:r>
      <w:r>
        <w:t>,000</w:t>
      </w:r>
    </w:p>
    <w:p w:rsidR="00F45815" w:rsidRPr="000B6288" w:rsidRDefault="00F45815" w:rsidP="003B73BD">
      <w:pPr>
        <w:ind w:firstLine="420"/>
      </w:pPr>
    </w:p>
    <w:p w:rsidR="00FA5F78" w:rsidRDefault="00FA5F78" w:rsidP="00F254F4">
      <w:pPr>
        <w:pStyle w:val="Heading4"/>
      </w:pPr>
      <w:r>
        <w:rPr>
          <w:rFonts w:hint="eastAsia"/>
        </w:rPr>
        <w:t xml:space="preserve">Hedging opportunity </w:t>
      </w:r>
      <w:r w:rsidR="002600E8">
        <w:rPr>
          <w:rFonts w:hint="eastAsia"/>
        </w:rPr>
        <w:t>Notification</w:t>
      </w:r>
    </w:p>
    <w:p w:rsidR="00C03EF4" w:rsidRPr="0037018A" w:rsidRDefault="00C03EF4" w:rsidP="00F254F4"/>
    <w:p w:rsidR="007800CB" w:rsidRDefault="007800CB" w:rsidP="00A60B9E">
      <w:pPr>
        <w:pStyle w:val="Heading3"/>
      </w:pPr>
      <w:r>
        <w:rPr>
          <w:rFonts w:hint="eastAsia"/>
        </w:rPr>
        <w:lastRenderedPageBreak/>
        <w:t>Currency Rate Change Monitoring</w:t>
      </w:r>
    </w:p>
    <w:p w:rsidR="00A60B9E" w:rsidRDefault="00A60B9E" w:rsidP="00A60B9E">
      <w:pPr>
        <w:pStyle w:val="Heading3"/>
      </w:pPr>
      <w:r>
        <w:rPr>
          <w:rFonts w:hint="eastAsia"/>
        </w:rPr>
        <w:t>Future Price Monitoring</w:t>
      </w:r>
    </w:p>
    <w:p w:rsidR="002503F0" w:rsidRDefault="00790331" w:rsidP="00CD7C87">
      <w:pPr>
        <w:pStyle w:val="Heading2"/>
      </w:pPr>
      <w:r>
        <w:rPr>
          <w:rFonts w:hint="eastAsia"/>
        </w:rPr>
        <w:t>Job</w:t>
      </w:r>
      <w:r>
        <w:t>s</w:t>
      </w:r>
    </w:p>
    <w:p w:rsidR="00D3203D" w:rsidRDefault="00D3203D" w:rsidP="002503F0">
      <w:pPr>
        <w:pStyle w:val="Heading3"/>
      </w:pPr>
      <w:r>
        <w:t>New Related Job Post Monitoring</w:t>
      </w:r>
    </w:p>
    <w:p w:rsidR="00D048B0" w:rsidRDefault="00D048B0" w:rsidP="00CD7C87">
      <w:pPr>
        <w:pStyle w:val="Heading2"/>
      </w:pPr>
      <w:r>
        <w:rPr>
          <w:rFonts w:hint="eastAsia"/>
        </w:rPr>
        <w:t>Housing</w:t>
      </w:r>
    </w:p>
    <w:p w:rsidR="00D3203D" w:rsidRDefault="00D83B5B" w:rsidP="00D048B0">
      <w:pPr>
        <w:pStyle w:val="Heading3"/>
      </w:pPr>
      <w:r>
        <w:rPr>
          <w:rFonts w:hint="eastAsia"/>
        </w:rPr>
        <w:t xml:space="preserve">Apartment </w:t>
      </w:r>
      <w:r w:rsidR="00D3203D">
        <w:t>Renting Info Monitoring</w:t>
      </w:r>
    </w:p>
    <w:p w:rsidR="000504B5" w:rsidRDefault="00570248" w:rsidP="00FF4B75">
      <w:pPr>
        <w:pStyle w:val="Heading4"/>
      </w:pPr>
      <w:r>
        <w:rPr>
          <w:rFonts w:hint="eastAsia"/>
        </w:rPr>
        <w:t>Renting Info Notification</w:t>
      </w:r>
    </w:p>
    <w:p w:rsidR="004010DC" w:rsidRDefault="004010DC" w:rsidP="003A07A4">
      <w:pPr>
        <w:pStyle w:val="Heading5"/>
      </w:pPr>
      <w:r>
        <w:rPr>
          <w:rFonts w:hint="eastAsia"/>
        </w:rPr>
        <w:t>Sample Template Definition</w:t>
      </w:r>
    </w:p>
    <w:p w:rsidR="00FF4B75" w:rsidRDefault="005942B2" w:rsidP="00FF4B75">
      <w:r>
        <w:rPr>
          <w:rFonts w:hint="eastAsia"/>
        </w:rPr>
        <w:t>对于张江家园网上</w:t>
      </w:r>
    </w:p>
    <w:p w:rsidR="005942B2" w:rsidRDefault="005942B2" w:rsidP="00FF4B75"/>
    <w:p w:rsidR="005942B2" w:rsidRDefault="005942B2" w:rsidP="00FF4B75">
      <w:r>
        <w:rPr>
          <w:rFonts w:hint="eastAsia"/>
        </w:rPr>
        <w:t>地区</w:t>
      </w:r>
      <w:r>
        <w:rPr>
          <w:rFonts w:hint="eastAsia"/>
        </w:rPr>
        <w:t>:</w:t>
      </w:r>
      <w:r w:rsidR="003A07A4">
        <w:rPr>
          <w:rFonts w:hint="eastAsia"/>
        </w:rPr>
        <w:t>张江</w:t>
      </w:r>
      <w:r w:rsidR="003A07A4">
        <w:rPr>
          <w:rFonts w:hint="eastAsia"/>
        </w:rPr>
        <w:t>/</w:t>
      </w:r>
      <w:r w:rsidR="003A07A4">
        <w:rPr>
          <w:rFonts w:hint="eastAsia"/>
        </w:rPr>
        <w:t>花木</w:t>
      </w:r>
      <w:r w:rsidR="003A07A4">
        <w:rPr>
          <w:rFonts w:hint="eastAsia"/>
        </w:rPr>
        <w:t>/etc</w:t>
      </w:r>
      <w:r w:rsidR="000D1538">
        <w:rPr>
          <w:rFonts w:hint="eastAsia"/>
        </w:rPr>
        <w:t>: User defined</w:t>
      </w:r>
    </w:p>
    <w:p w:rsidR="005942B2" w:rsidRPr="00FF4B75" w:rsidRDefault="005942B2" w:rsidP="00FF4B75">
      <w:r>
        <w:rPr>
          <w:rFonts w:hint="eastAsia"/>
        </w:rPr>
        <w:t>方式</w:t>
      </w:r>
      <w:r>
        <w:rPr>
          <w:rFonts w:hint="eastAsia"/>
        </w:rPr>
        <w:t>:</w:t>
      </w:r>
      <w:r w:rsidR="003A07A4">
        <w:rPr>
          <w:rFonts w:hint="eastAsia"/>
        </w:rPr>
        <w:t>出租</w:t>
      </w:r>
      <w:r w:rsidR="003A07A4">
        <w:rPr>
          <w:rFonts w:hint="eastAsia"/>
        </w:rPr>
        <w:t>(fixed)</w:t>
      </w:r>
    </w:p>
    <w:p w:rsidR="001D47EE" w:rsidRDefault="003A07A4" w:rsidP="000504B5">
      <w:r>
        <w:rPr>
          <w:rFonts w:hint="eastAsia"/>
        </w:rPr>
        <w:t>形式</w:t>
      </w:r>
      <w:r>
        <w:rPr>
          <w:rFonts w:hint="eastAsia"/>
        </w:rPr>
        <w:t>:</w:t>
      </w:r>
      <w:r w:rsidR="001054E3">
        <w:rPr>
          <w:rFonts w:hint="eastAsia"/>
        </w:rPr>
        <w:t>合租</w:t>
      </w:r>
      <w:r w:rsidR="001054E3">
        <w:rPr>
          <w:rFonts w:hint="eastAsia"/>
        </w:rPr>
        <w:t>/</w:t>
      </w:r>
      <w:r w:rsidR="001054E3">
        <w:rPr>
          <w:rFonts w:hint="eastAsia"/>
        </w:rPr>
        <w:t>独租</w:t>
      </w:r>
      <w:r w:rsidR="001054E3">
        <w:rPr>
          <w:rFonts w:hint="eastAsia"/>
        </w:rPr>
        <w:t>/</w:t>
      </w:r>
      <w:r w:rsidR="001054E3">
        <w:rPr>
          <w:rFonts w:hint="eastAsia"/>
        </w:rPr>
        <w:t>不限</w:t>
      </w:r>
      <w:r w:rsidR="00CC4AF2">
        <w:rPr>
          <w:rFonts w:hint="eastAsia"/>
        </w:rPr>
        <w:t xml:space="preserve">: </w:t>
      </w:r>
      <w:r w:rsidR="004A227D">
        <w:rPr>
          <w:rFonts w:hint="eastAsia"/>
        </w:rPr>
        <w:t>User Defined</w:t>
      </w:r>
    </w:p>
    <w:p w:rsidR="00CC4AF2" w:rsidRDefault="00CC4AF2" w:rsidP="000504B5">
      <w:r>
        <w:rPr>
          <w:rFonts w:hint="eastAsia"/>
        </w:rPr>
        <w:t>房型</w:t>
      </w:r>
      <w:r>
        <w:rPr>
          <w:rFonts w:hint="eastAsia"/>
        </w:rPr>
        <w:t>:1</w:t>
      </w:r>
      <w:r>
        <w:rPr>
          <w:rFonts w:hint="eastAsia"/>
        </w:rPr>
        <w:t>房</w:t>
      </w:r>
      <w:r>
        <w:rPr>
          <w:rFonts w:hint="eastAsia"/>
        </w:rPr>
        <w:t>/2</w:t>
      </w:r>
      <w:r>
        <w:rPr>
          <w:rFonts w:hint="eastAsia"/>
        </w:rPr>
        <w:t>房</w:t>
      </w:r>
      <w:r>
        <w:rPr>
          <w:rFonts w:hint="eastAsia"/>
        </w:rPr>
        <w:t>/3</w:t>
      </w:r>
      <w:r>
        <w:rPr>
          <w:rFonts w:hint="eastAsia"/>
        </w:rPr>
        <w:t>房</w:t>
      </w:r>
      <w:r>
        <w:rPr>
          <w:rFonts w:hint="eastAsia"/>
        </w:rPr>
        <w:t xml:space="preserve">: </w:t>
      </w:r>
      <w:r w:rsidR="004A227D">
        <w:rPr>
          <w:rFonts w:hint="eastAsia"/>
        </w:rPr>
        <w:t>User Defined</w:t>
      </w:r>
    </w:p>
    <w:p w:rsidR="00CC4AF2" w:rsidRDefault="00CC4AF2" w:rsidP="000504B5">
      <w:r>
        <w:rPr>
          <w:rFonts w:hint="eastAsia"/>
        </w:rPr>
        <w:t>价格区域</w:t>
      </w:r>
      <w:r>
        <w:rPr>
          <w:rFonts w:hint="eastAsia"/>
        </w:rPr>
        <w:t>:</w:t>
      </w:r>
      <w:r w:rsidRPr="00CC4AF2">
        <w:rPr>
          <w:rFonts w:hint="eastAsia"/>
        </w:rPr>
        <w:t xml:space="preserve"> </w:t>
      </w:r>
      <w:r w:rsidR="005B61E2">
        <w:rPr>
          <w:rFonts w:hint="eastAsia"/>
        </w:rPr>
        <w:t>From, To</w:t>
      </w:r>
      <w:r>
        <w:rPr>
          <w:rFonts w:hint="eastAsia"/>
        </w:rPr>
        <w:t xml:space="preserve">: </w:t>
      </w:r>
      <w:r w:rsidR="004A227D">
        <w:rPr>
          <w:rFonts w:hint="eastAsia"/>
        </w:rPr>
        <w:t>User Defined</w:t>
      </w:r>
    </w:p>
    <w:p w:rsidR="00EA2A14" w:rsidRDefault="00EA2A14" w:rsidP="000504B5">
      <w:r>
        <w:t>K</w:t>
      </w:r>
      <w:r>
        <w:rPr>
          <w:rFonts w:hint="eastAsia"/>
        </w:rPr>
        <w:t>eyword:</w:t>
      </w:r>
      <w:r w:rsidR="004A227D">
        <w:rPr>
          <w:rFonts w:hint="eastAsia"/>
        </w:rPr>
        <w:t xml:space="preserve"> String: User Defined </w:t>
      </w:r>
    </w:p>
    <w:p w:rsidR="00943126" w:rsidRDefault="00943126" w:rsidP="000504B5"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中介</w:t>
      </w:r>
      <w:r w:rsidR="00761CB5">
        <w:rPr>
          <w:rFonts w:hint="eastAsia"/>
        </w:rPr>
        <w:t>:</w:t>
      </w:r>
      <w:r>
        <w:rPr>
          <w:rFonts w:hint="eastAsia"/>
        </w:rPr>
        <w:t>User Defined</w:t>
      </w:r>
    </w:p>
    <w:p w:rsidR="005C2252" w:rsidRDefault="00F163B8" w:rsidP="000504B5">
      <w:r>
        <w:rPr>
          <w:rFonts w:hint="eastAsia"/>
        </w:rPr>
        <w:t>结果</w:t>
      </w:r>
      <w:r w:rsidR="005C2252">
        <w:rPr>
          <w:rFonts w:hint="eastAsia"/>
        </w:rPr>
        <w:t>边界项</w:t>
      </w:r>
      <w:r w:rsidR="005C2252">
        <w:rPr>
          <w:rFonts w:hint="eastAsia"/>
        </w:rPr>
        <w:t>:</w:t>
      </w:r>
      <w:r w:rsidR="009E4D3C">
        <w:rPr>
          <w:rFonts w:hint="eastAsia"/>
        </w:rPr>
        <w:t>String:</w:t>
      </w:r>
      <w:r>
        <w:rPr>
          <w:rFonts w:hint="eastAsia"/>
        </w:rPr>
        <w:t>在某个前面</w:t>
      </w:r>
      <w:r>
        <w:rPr>
          <w:rFonts w:hint="eastAsia"/>
        </w:rPr>
        <w:t>,</w:t>
      </w:r>
      <w:r w:rsidR="005C2252">
        <w:rPr>
          <w:rFonts w:hint="eastAsia"/>
        </w:rPr>
        <w:t>某个后面</w:t>
      </w:r>
      <w:r w:rsidR="005C2252">
        <w:rPr>
          <w:rFonts w:hint="eastAsia"/>
        </w:rPr>
        <w:t>:User Defined</w:t>
      </w:r>
    </w:p>
    <w:p w:rsidR="005C2252" w:rsidRDefault="005C2252" w:rsidP="000504B5"/>
    <w:p w:rsidR="005C2252" w:rsidRDefault="00761CB5" w:rsidP="000504B5">
      <w:r>
        <w:rPr>
          <w:rFonts w:hint="eastAsia"/>
        </w:rPr>
        <w:t>结果</w:t>
      </w:r>
      <w:r w:rsidR="005C2252">
        <w:rPr>
          <w:rFonts w:hint="eastAsia"/>
        </w:rPr>
        <w:t>中</w:t>
      </w:r>
      <w:r w:rsidR="00943126">
        <w:rPr>
          <w:rFonts w:hint="eastAsia"/>
        </w:rPr>
        <w:t>除去</w:t>
      </w:r>
    </w:p>
    <w:p w:rsidR="005C2252" w:rsidRDefault="00761CB5" w:rsidP="005C2252">
      <w:pPr>
        <w:ind w:firstLine="420"/>
      </w:pPr>
      <w:r>
        <w:rPr>
          <w:rFonts w:hint="eastAsia"/>
        </w:rPr>
        <w:t>常置顶的</w:t>
      </w:r>
    </w:p>
    <w:p w:rsidR="00E93F46" w:rsidRDefault="005C2252" w:rsidP="005C2252">
      <w:pPr>
        <w:ind w:firstLine="420"/>
      </w:pPr>
      <w:r>
        <w:rPr>
          <w:rFonts w:hint="eastAsia"/>
        </w:rPr>
        <w:t>广告</w:t>
      </w:r>
    </w:p>
    <w:p w:rsidR="00761CB5" w:rsidRDefault="004E01D1" w:rsidP="00D90B0E">
      <w:pPr>
        <w:pStyle w:val="Heading5"/>
      </w:pPr>
      <w:r>
        <w:rPr>
          <w:rFonts w:hint="eastAsia"/>
        </w:rPr>
        <w:t>Sample User Configuration</w:t>
      </w:r>
    </w:p>
    <w:p w:rsidR="00113EE1" w:rsidRDefault="00113EE1" w:rsidP="00113EE1">
      <w:r>
        <w:rPr>
          <w:rFonts w:hint="eastAsia"/>
        </w:rPr>
        <w:t>地区</w:t>
      </w:r>
      <w:r>
        <w:rPr>
          <w:rFonts w:hint="eastAsia"/>
        </w:rPr>
        <w:t>:</w:t>
      </w:r>
      <w:r>
        <w:rPr>
          <w:rFonts w:hint="eastAsia"/>
        </w:rPr>
        <w:t>张江</w:t>
      </w:r>
    </w:p>
    <w:p w:rsidR="00113EE1" w:rsidRPr="00FF4B75" w:rsidRDefault="00113EE1" w:rsidP="00113EE1">
      <w:r>
        <w:rPr>
          <w:rFonts w:hint="eastAsia"/>
        </w:rPr>
        <w:t>方式</w:t>
      </w:r>
      <w:r>
        <w:rPr>
          <w:rFonts w:hint="eastAsia"/>
        </w:rPr>
        <w:t>:</w:t>
      </w:r>
      <w:r>
        <w:rPr>
          <w:rFonts w:hint="eastAsia"/>
        </w:rPr>
        <w:t>出租</w:t>
      </w:r>
    </w:p>
    <w:p w:rsidR="00113EE1" w:rsidRDefault="00113EE1" w:rsidP="00113EE1">
      <w:r>
        <w:rPr>
          <w:rFonts w:hint="eastAsia"/>
        </w:rPr>
        <w:t>形式</w:t>
      </w:r>
      <w:r>
        <w:rPr>
          <w:rFonts w:hint="eastAsia"/>
        </w:rPr>
        <w:t>:</w:t>
      </w:r>
      <w:r>
        <w:rPr>
          <w:rFonts w:hint="eastAsia"/>
        </w:rPr>
        <w:t>独租</w:t>
      </w:r>
    </w:p>
    <w:p w:rsidR="00113EE1" w:rsidRDefault="00113EE1" w:rsidP="00113EE1">
      <w:r>
        <w:rPr>
          <w:rFonts w:hint="eastAsia"/>
        </w:rPr>
        <w:t>房型</w:t>
      </w:r>
      <w:r>
        <w:rPr>
          <w:rFonts w:hint="eastAsia"/>
        </w:rPr>
        <w:t>:1</w:t>
      </w:r>
      <w:r>
        <w:rPr>
          <w:rFonts w:hint="eastAsia"/>
        </w:rPr>
        <w:t>房</w:t>
      </w:r>
    </w:p>
    <w:p w:rsidR="00113EE1" w:rsidRDefault="00113EE1" w:rsidP="00113EE1">
      <w:r>
        <w:rPr>
          <w:rFonts w:hint="eastAsia"/>
        </w:rPr>
        <w:t>价格区域</w:t>
      </w:r>
      <w:r>
        <w:rPr>
          <w:rFonts w:hint="eastAsia"/>
        </w:rPr>
        <w:t>:</w:t>
      </w:r>
      <w:r w:rsidRPr="00CC4AF2">
        <w:rPr>
          <w:rFonts w:hint="eastAsia"/>
        </w:rPr>
        <w:t xml:space="preserve"> </w:t>
      </w:r>
      <w:r>
        <w:rPr>
          <w:rFonts w:hint="eastAsia"/>
        </w:rPr>
        <w:t>To: 2000</w:t>
      </w:r>
    </w:p>
    <w:p w:rsidR="00113EE1" w:rsidRDefault="00113EE1" w:rsidP="00113EE1">
      <w:r>
        <w:t>K</w:t>
      </w:r>
      <w:r>
        <w:rPr>
          <w:rFonts w:hint="eastAsia"/>
        </w:rPr>
        <w:t xml:space="preserve">eyword: String: </w:t>
      </w:r>
      <w:r>
        <w:rPr>
          <w:rFonts w:hint="eastAsia"/>
        </w:rPr>
        <w:t>香楠</w:t>
      </w:r>
      <w:r>
        <w:rPr>
          <w:rFonts w:hint="eastAsia"/>
        </w:rPr>
        <w:t xml:space="preserve"> </w:t>
      </w:r>
    </w:p>
    <w:p w:rsidR="00113EE1" w:rsidRDefault="00113EE1" w:rsidP="00113EE1"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个人</w:t>
      </w:r>
    </w:p>
    <w:p w:rsidR="00113EE1" w:rsidRDefault="00113EE1" w:rsidP="00113EE1">
      <w:r>
        <w:rPr>
          <w:rFonts w:hint="eastAsia"/>
        </w:rPr>
        <w:t>结果边界项</w:t>
      </w:r>
      <w:r>
        <w:rPr>
          <w:rFonts w:hint="eastAsia"/>
        </w:rPr>
        <w:t>:</w:t>
      </w:r>
      <w:r w:rsidR="00C84D7A">
        <w:rPr>
          <w:rFonts w:hint="eastAsia"/>
        </w:rPr>
        <w:t xml:space="preserve"> </w:t>
      </w:r>
      <w:r w:rsidR="00C84D7A">
        <w:rPr>
          <w:rFonts w:hint="eastAsia"/>
        </w:rPr>
        <w:t>在</w:t>
      </w:r>
      <w:r w:rsidR="0070240E">
        <w:rPr>
          <w:rFonts w:hint="eastAsia"/>
        </w:rPr>
        <w:t>xx</w:t>
      </w:r>
      <w:r w:rsidR="0070240E">
        <w:rPr>
          <w:rFonts w:hint="eastAsia"/>
        </w:rPr>
        <w:t>之后的</w:t>
      </w:r>
    </w:p>
    <w:p w:rsidR="003A07A4" w:rsidRPr="000504B5" w:rsidRDefault="003A07A4" w:rsidP="000504B5"/>
    <w:p w:rsidR="006F2EC7" w:rsidRDefault="006F2EC7" w:rsidP="007E1422">
      <w:pPr>
        <w:pStyle w:val="Heading2"/>
      </w:pPr>
      <w:r>
        <w:t>E-Commerce</w:t>
      </w:r>
    </w:p>
    <w:p w:rsidR="003A0C4F" w:rsidRDefault="003A0C4F" w:rsidP="00283EDB">
      <w:pPr>
        <w:pStyle w:val="ListParagraph"/>
        <w:numPr>
          <w:ilvl w:val="0"/>
          <w:numId w:val="7"/>
        </w:numPr>
      </w:pPr>
      <w:r>
        <w:rPr>
          <w:rFonts w:hint="eastAsia"/>
        </w:rPr>
        <w:t>Specific product is available/unavailable</w:t>
      </w:r>
    </w:p>
    <w:p w:rsidR="003A0C4F" w:rsidRDefault="003A0C4F" w:rsidP="00283EDB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Specific product price drops/raises across a specific value</w:t>
      </w:r>
    </w:p>
    <w:p w:rsidR="00C053C4" w:rsidRDefault="00C3229B" w:rsidP="006F2EC7">
      <w:pPr>
        <w:pStyle w:val="Heading3"/>
      </w:pPr>
      <w:r>
        <w:rPr>
          <w:rFonts w:hint="eastAsia"/>
        </w:rPr>
        <w:t>Book/</w:t>
      </w:r>
      <w:r w:rsidR="00B00BE5">
        <w:t>Electronics</w:t>
      </w:r>
      <w:r>
        <w:rPr>
          <w:rFonts w:hint="eastAsia"/>
        </w:rPr>
        <w:t xml:space="preserve"> </w:t>
      </w:r>
      <w:r w:rsidR="007E1422">
        <w:rPr>
          <w:rFonts w:hint="eastAsia"/>
        </w:rPr>
        <w:t>Price Monitoring</w:t>
      </w:r>
    </w:p>
    <w:p w:rsidR="006B4131" w:rsidRDefault="00BF56F0" w:rsidP="006B4131">
      <w:pPr>
        <w:pStyle w:val="Heading2"/>
      </w:pPr>
      <w:r>
        <w:rPr>
          <w:rFonts w:hint="eastAsia"/>
        </w:rPr>
        <w:t xml:space="preserve">Hotel </w:t>
      </w:r>
    </w:p>
    <w:p w:rsidR="00053E33" w:rsidRDefault="00BF56F0" w:rsidP="006B4131">
      <w:pPr>
        <w:pStyle w:val="Heading3"/>
      </w:pPr>
      <w:r>
        <w:rPr>
          <w:rFonts w:hint="eastAsia"/>
        </w:rPr>
        <w:t>Room Price Monitoring</w:t>
      </w:r>
    </w:p>
    <w:p w:rsidR="00EC1182" w:rsidRDefault="00790331" w:rsidP="00EC1182">
      <w:pPr>
        <w:pStyle w:val="Heading2"/>
      </w:pPr>
      <w:r>
        <w:t>Travel</w:t>
      </w:r>
    </w:p>
    <w:p w:rsidR="00BF56F0" w:rsidRPr="00BF56F0" w:rsidRDefault="00D23B68" w:rsidP="00D23B68">
      <w:pPr>
        <w:pStyle w:val="Heading3"/>
      </w:pPr>
      <w:r>
        <w:rPr>
          <w:rFonts w:hint="eastAsia"/>
        </w:rPr>
        <w:t>Air-ticket Price Monitoring</w:t>
      </w:r>
    </w:p>
    <w:p w:rsidR="00EC1182" w:rsidRDefault="00196BCC" w:rsidP="00EC1182">
      <w:pPr>
        <w:pStyle w:val="Heading3"/>
      </w:pPr>
      <w:r>
        <w:rPr>
          <w:rFonts w:hint="eastAsia"/>
        </w:rPr>
        <w:t>Bus/Train Ticket</w:t>
      </w:r>
    </w:p>
    <w:p w:rsidR="00B00BE5" w:rsidRDefault="00B00BE5" w:rsidP="00150EDE">
      <w:pPr>
        <w:pStyle w:val="Heading2"/>
      </w:pPr>
      <w:r>
        <w:rPr>
          <w:rFonts w:hint="eastAsia"/>
        </w:rPr>
        <w:t>Traffic</w:t>
      </w:r>
    </w:p>
    <w:p w:rsidR="00150EDE" w:rsidRDefault="00150EDE" w:rsidP="00B00BE5">
      <w:pPr>
        <w:pStyle w:val="Heading3"/>
      </w:pPr>
      <w:r>
        <w:rPr>
          <w:rFonts w:hint="eastAsia"/>
        </w:rPr>
        <w:t>交通违规记录</w:t>
      </w:r>
      <w:r>
        <w:rPr>
          <w:rFonts w:hint="eastAsia"/>
        </w:rPr>
        <w:t>Monitoring</w:t>
      </w:r>
    </w:p>
    <w:p w:rsidR="008C2578" w:rsidRDefault="008C2578" w:rsidP="00B00BE5">
      <w:pPr>
        <w:pStyle w:val="Heading3"/>
      </w:pPr>
      <w:r>
        <w:rPr>
          <w:rFonts w:hint="eastAsia"/>
        </w:rPr>
        <w:t>Traffic Monitoring</w:t>
      </w:r>
    </w:p>
    <w:p w:rsidR="00B70529" w:rsidRPr="00B70529" w:rsidRDefault="00055538" w:rsidP="00283EDB">
      <w:pPr>
        <w:pStyle w:val="ListParagraph"/>
        <w:numPr>
          <w:ilvl w:val="0"/>
          <w:numId w:val="8"/>
        </w:numPr>
      </w:pPr>
      <w:r>
        <w:rPr>
          <w:rFonts w:hint="eastAsia"/>
        </w:rPr>
        <w:t>路不堵了</w:t>
      </w:r>
    </w:p>
    <w:p w:rsidR="00FC2BD9" w:rsidRDefault="00BE3FF5" w:rsidP="00BE3FF5">
      <w:pPr>
        <w:pStyle w:val="Heading2"/>
      </w:pPr>
      <w:r>
        <w:rPr>
          <w:rFonts w:hint="eastAsia"/>
        </w:rPr>
        <w:t xml:space="preserve">Telecom </w:t>
      </w:r>
    </w:p>
    <w:p w:rsidR="00BE3FF5" w:rsidRDefault="00FC2BD9" w:rsidP="00FC2BD9">
      <w:pPr>
        <w:pStyle w:val="Heading3"/>
      </w:pPr>
      <w:r>
        <w:rPr>
          <w:rFonts w:hint="eastAsia"/>
        </w:rPr>
        <w:t xml:space="preserve">Better </w:t>
      </w:r>
      <w:r w:rsidR="00BE3FF5">
        <w:rPr>
          <w:rFonts w:hint="eastAsia"/>
        </w:rPr>
        <w:t>Rate-plan Monitoring</w:t>
      </w:r>
    </w:p>
    <w:p w:rsidR="00FC2BD9" w:rsidRPr="00FC2BD9" w:rsidRDefault="00FC2BD9" w:rsidP="00FC2BD9"/>
    <w:p w:rsidR="00D3203D" w:rsidRDefault="00431F1F" w:rsidP="00BE3FF5">
      <w:pPr>
        <w:pStyle w:val="Heading2"/>
      </w:pPr>
      <w:r>
        <w:rPr>
          <w:rFonts w:hint="eastAsia"/>
        </w:rPr>
        <w:t>Weather Monitoring</w:t>
      </w:r>
    </w:p>
    <w:p w:rsidR="00431F1F" w:rsidRPr="00431F1F" w:rsidRDefault="00431F1F" w:rsidP="00283EDB">
      <w:pPr>
        <w:pStyle w:val="ListParagraph"/>
        <w:numPr>
          <w:ilvl w:val="0"/>
          <w:numId w:val="6"/>
        </w:numPr>
      </w:pPr>
      <w:r>
        <w:rPr>
          <w:rFonts w:hint="eastAsia"/>
        </w:rPr>
        <w:t>Big change in temperate forecast detected</w:t>
      </w:r>
    </w:p>
    <w:p w:rsidR="000B5A90" w:rsidRDefault="000B5A90" w:rsidP="000B5A90">
      <w:pPr>
        <w:pStyle w:val="Heading1"/>
      </w:pPr>
      <w:r>
        <w:t>Functions</w:t>
      </w:r>
    </w:p>
    <w:p w:rsidR="000B5A90" w:rsidRDefault="000B5A90" w:rsidP="000B5A90">
      <w:pPr>
        <w:pStyle w:val="Heading2"/>
      </w:pPr>
      <w:r>
        <w:t>Policy Definition</w:t>
      </w:r>
    </w:p>
    <w:p w:rsidR="000B5A90" w:rsidRDefault="000B5A90" w:rsidP="000B5A90">
      <w:r>
        <w:t>Users can define their policies on WP site by</w:t>
      </w:r>
    </w:p>
    <w:p w:rsidR="000B5A90" w:rsidRDefault="000B5A90" w:rsidP="00283EDB">
      <w:pPr>
        <w:pStyle w:val="ListParagraph"/>
        <w:numPr>
          <w:ilvl w:val="0"/>
          <w:numId w:val="2"/>
        </w:numPr>
      </w:pPr>
      <w:r>
        <w:t xml:space="preserve">Dragging reference sites into the </w:t>
      </w:r>
      <w:proofErr w:type="spellStart"/>
      <w:r>
        <w:t>portlets</w:t>
      </w:r>
      <w:proofErr w:type="spellEnd"/>
      <w:r>
        <w:t>.</w:t>
      </w:r>
    </w:p>
    <w:p w:rsidR="000B5A90" w:rsidRDefault="000B5A90" w:rsidP="00283EDB">
      <w:pPr>
        <w:pStyle w:val="ListParagraph"/>
        <w:numPr>
          <w:ilvl w:val="0"/>
          <w:numId w:val="2"/>
        </w:numPr>
      </w:pPr>
      <w:r>
        <w:t>Define the conditions by composing expressions based on the value of specific parts of the reference sites.</w:t>
      </w:r>
    </w:p>
    <w:p w:rsidR="000B5A90" w:rsidRDefault="000B5A90" w:rsidP="00283EDB">
      <w:pPr>
        <w:pStyle w:val="ListParagraph"/>
        <w:numPr>
          <w:ilvl w:val="0"/>
          <w:numId w:val="2"/>
        </w:numPr>
      </w:pPr>
      <w:r>
        <w:t>Define the actions.</w:t>
      </w:r>
    </w:p>
    <w:p w:rsidR="000B5A90" w:rsidRDefault="000B5A90" w:rsidP="000B5A90">
      <w:pPr>
        <w:pStyle w:val="Heading2"/>
      </w:pPr>
      <w:r>
        <w:t>Policy Execution</w:t>
      </w:r>
    </w:p>
    <w:p w:rsidR="000B5A90" w:rsidRDefault="000B5A90" w:rsidP="000B5A90">
      <w:r>
        <w:t xml:space="preserve">System will execute the policies defined by </w:t>
      </w:r>
    </w:p>
    <w:p w:rsidR="000B5A90" w:rsidRDefault="000B5A90" w:rsidP="00283EDB">
      <w:pPr>
        <w:pStyle w:val="ListParagraph"/>
        <w:numPr>
          <w:ilvl w:val="0"/>
          <w:numId w:val="3"/>
        </w:numPr>
      </w:pPr>
      <w:r>
        <w:t>Polling the reference sites and evaluation the conditions defined by user</w:t>
      </w:r>
    </w:p>
    <w:p w:rsidR="000B5A90" w:rsidRDefault="000B5A90" w:rsidP="00283EDB">
      <w:pPr>
        <w:pStyle w:val="ListParagraph"/>
        <w:numPr>
          <w:ilvl w:val="0"/>
          <w:numId w:val="3"/>
        </w:numPr>
      </w:pPr>
      <w:r>
        <w:t>Be notified of the updates of the interested sites and evaluate the conditions accordingly.</w:t>
      </w:r>
    </w:p>
    <w:p w:rsidR="000B5A90" w:rsidRPr="0041126B" w:rsidRDefault="000B5A90" w:rsidP="00283EDB">
      <w:pPr>
        <w:pStyle w:val="ListParagraph"/>
        <w:numPr>
          <w:ilvl w:val="0"/>
          <w:numId w:val="3"/>
        </w:numPr>
      </w:pPr>
      <w:r>
        <w:t>Execute the actions if triggered.</w:t>
      </w:r>
    </w:p>
    <w:p w:rsidR="000B5A90" w:rsidRDefault="000B5A90" w:rsidP="000B5A90">
      <w:pPr>
        <w:pStyle w:val="Heading2"/>
      </w:pPr>
      <w:r>
        <w:lastRenderedPageBreak/>
        <w:t>User Self Service Portal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Login/Register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Manage/Define private policy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View the history of the triggered actions.</w:t>
      </w:r>
    </w:p>
    <w:p w:rsidR="000B5A90" w:rsidRDefault="000B5A90" w:rsidP="00283EDB">
      <w:pPr>
        <w:pStyle w:val="ListParagraph"/>
        <w:numPr>
          <w:ilvl w:val="0"/>
          <w:numId w:val="4"/>
        </w:numPr>
      </w:pPr>
      <w:r>
        <w:t>Register to the public policies</w:t>
      </w:r>
    </w:p>
    <w:p w:rsidR="000B5A90" w:rsidRPr="00A350EE" w:rsidRDefault="000B5A90" w:rsidP="00283EDB">
      <w:pPr>
        <w:pStyle w:val="ListParagraph"/>
        <w:numPr>
          <w:ilvl w:val="0"/>
          <w:numId w:val="4"/>
        </w:numPr>
      </w:pPr>
      <w:r>
        <w:t>Publish the private policy as the public policies</w:t>
      </w:r>
    </w:p>
    <w:p w:rsidR="000B5A90" w:rsidRDefault="000B5A90" w:rsidP="000B5A90">
      <w:pPr>
        <w:pStyle w:val="Heading2"/>
      </w:pPr>
      <w:r>
        <w:t>Administration</w:t>
      </w:r>
    </w:p>
    <w:p w:rsidR="000B5A90" w:rsidRDefault="000B5A90" w:rsidP="00283EDB">
      <w:pPr>
        <w:pStyle w:val="ListParagraph"/>
        <w:numPr>
          <w:ilvl w:val="0"/>
          <w:numId w:val="5"/>
        </w:numPr>
      </w:pPr>
      <w:r>
        <w:t>Manage/Define public policies</w:t>
      </w:r>
    </w:p>
    <w:p w:rsidR="002614F0" w:rsidRPr="00990F02" w:rsidRDefault="002614F0" w:rsidP="00D00506"/>
    <w:sectPr w:rsidR="002614F0" w:rsidRPr="00990F02" w:rsidSect="0025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1636B"/>
    <w:multiLevelType w:val="hybridMultilevel"/>
    <w:tmpl w:val="DFB0021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C5545E"/>
    <w:multiLevelType w:val="hybridMultilevel"/>
    <w:tmpl w:val="6F324120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4211A5"/>
    <w:multiLevelType w:val="hybridMultilevel"/>
    <w:tmpl w:val="F0DEFB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DD4147"/>
    <w:multiLevelType w:val="hybridMultilevel"/>
    <w:tmpl w:val="29D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E00ED"/>
    <w:multiLevelType w:val="hybridMultilevel"/>
    <w:tmpl w:val="A2F08494"/>
    <w:lvl w:ilvl="0" w:tplc="345CF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6714A32"/>
    <w:multiLevelType w:val="hybridMultilevel"/>
    <w:tmpl w:val="52D889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1522DF"/>
    <w:multiLevelType w:val="hybridMultilevel"/>
    <w:tmpl w:val="AE86CA4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123F0"/>
    <w:multiLevelType w:val="hybridMultilevel"/>
    <w:tmpl w:val="3A6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134FD"/>
    <w:multiLevelType w:val="hybridMultilevel"/>
    <w:tmpl w:val="2D7C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253E"/>
    <w:multiLevelType w:val="hybridMultilevel"/>
    <w:tmpl w:val="06DA2D1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79A19E2"/>
    <w:multiLevelType w:val="hybridMultilevel"/>
    <w:tmpl w:val="633C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566F5"/>
    <w:multiLevelType w:val="hybridMultilevel"/>
    <w:tmpl w:val="D2BC365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A5902A4"/>
    <w:multiLevelType w:val="hybridMultilevel"/>
    <w:tmpl w:val="002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37FEF"/>
    <w:multiLevelType w:val="hybridMultilevel"/>
    <w:tmpl w:val="6118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E79AC"/>
    <w:multiLevelType w:val="hybridMultilevel"/>
    <w:tmpl w:val="14625CF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DA428EB"/>
    <w:multiLevelType w:val="hybridMultilevel"/>
    <w:tmpl w:val="BC3279F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E6066E1"/>
    <w:multiLevelType w:val="hybridMultilevel"/>
    <w:tmpl w:val="ED9E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2310D"/>
    <w:multiLevelType w:val="hybridMultilevel"/>
    <w:tmpl w:val="19B822D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1B1661D"/>
    <w:multiLevelType w:val="hybridMultilevel"/>
    <w:tmpl w:val="98A2293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273688B"/>
    <w:multiLevelType w:val="hybridMultilevel"/>
    <w:tmpl w:val="165C2F9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90D3F50"/>
    <w:multiLevelType w:val="hybridMultilevel"/>
    <w:tmpl w:val="3028B3A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6E14E3"/>
    <w:multiLevelType w:val="hybridMultilevel"/>
    <w:tmpl w:val="E74A8AE4"/>
    <w:lvl w:ilvl="0" w:tplc="4C9450BE"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52470"/>
    <w:multiLevelType w:val="hybridMultilevel"/>
    <w:tmpl w:val="0E9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491D96"/>
    <w:multiLevelType w:val="hybridMultilevel"/>
    <w:tmpl w:val="7F2E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393E30"/>
    <w:multiLevelType w:val="hybridMultilevel"/>
    <w:tmpl w:val="D4A0B742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39272F8"/>
    <w:multiLevelType w:val="hybridMultilevel"/>
    <w:tmpl w:val="A566E2E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5CD1175"/>
    <w:multiLevelType w:val="multilevel"/>
    <w:tmpl w:val="6598D6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7">
    <w:nsid w:val="7EE01E52"/>
    <w:multiLevelType w:val="hybridMultilevel"/>
    <w:tmpl w:val="0A5C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B4C3E"/>
    <w:multiLevelType w:val="hybridMultilevel"/>
    <w:tmpl w:val="1F1000E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2"/>
  </w:num>
  <w:num w:numId="3">
    <w:abstractNumId w:val="16"/>
  </w:num>
  <w:num w:numId="4">
    <w:abstractNumId w:val="27"/>
  </w:num>
  <w:num w:numId="5">
    <w:abstractNumId w:val="10"/>
  </w:num>
  <w:num w:numId="6">
    <w:abstractNumId w:val="7"/>
  </w:num>
  <w:num w:numId="7">
    <w:abstractNumId w:val="8"/>
  </w:num>
  <w:num w:numId="8">
    <w:abstractNumId w:val="13"/>
  </w:num>
  <w:num w:numId="9">
    <w:abstractNumId w:val="23"/>
  </w:num>
  <w:num w:numId="10">
    <w:abstractNumId w:val="3"/>
  </w:num>
  <w:num w:numId="11">
    <w:abstractNumId w:val="12"/>
  </w:num>
  <w:num w:numId="12">
    <w:abstractNumId w:val="4"/>
  </w:num>
  <w:num w:numId="13">
    <w:abstractNumId w:val="1"/>
  </w:num>
  <w:num w:numId="14">
    <w:abstractNumId w:val="9"/>
  </w:num>
  <w:num w:numId="15">
    <w:abstractNumId w:val="24"/>
  </w:num>
  <w:num w:numId="16">
    <w:abstractNumId w:val="25"/>
  </w:num>
  <w:num w:numId="17">
    <w:abstractNumId w:val="0"/>
  </w:num>
  <w:num w:numId="18">
    <w:abstractNumId w:val="20"/>
  </w:num>
  <w:num w:numId="19">
    <w:abstractNumId w:val="28"/>
  </w:num>
  <w:num w:numId="20">
    <w:abstractNumId w:val="6"/>
  </w:num>
  <w:num w:numId="21">
    <w:abstractNumId w:val="5"/>
  </w:num>
  <w:num w:numId="22">
    <w:abstractNumId w:val="11"/>
  </w:num>
  <w:num w:numId="23">
    <w:abstractNumId w:val="18"/>
  </w:num>
  <w:num w:numId="24">
    <w:abstractNumId w:val="19"/>
  </w:num>
  <w:num w:numId="25">
    <w:abstractNumId w:val="17"/>
  </w:num>
  <w:num w:numId="26">
    <w:abstractNumId w:val="15"/>
  </w:num>
  <w:num w:numId="27">
    <w:abstractNumId w:val="2"/>
  </w:num>
  <w:num w:numId="28">
    <w:abstractNumId w:val="14"/>
  </w:num>
  <w:num w:numId="29">
    <w:abstractNumId w:val="26"/>
  </w:num>
  <w:num w:numId="30">
    <w:abstractNumId w:val="21"/>
  </w:num>
  <w:num w:numId="31">
    <w:abstractNumId w:val="26"/>
  </w:num>
  <w:num w:numId="32">
    <w:abstractNumId w:val="26"/>
  </w:num>
  <w:num w:numId="33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attachedTemplate r:id="rId1"/>
  <w:linkStyle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2445"/>
    <w:rsid w:val="000024DB"/>
    <w:rsid w:val="00002FAC"/>
    <w:rsid w:val="00006211"/>
    <w:rsid w:val="00012B26"/>
    <w:rsid w:val="00014436"/>
    <w:rsid w:val="00016461"/>
    <w:rsid w:val="0002071F"/>
    <w:rsid w:val="000214EE"/>
    <w:rsid w:val="000262DB"/>
    <w:rsid w:val="000277F0"/>
    <w:rsid w:val="00030CE1"/>
    <w:rsid w:val="000504B5"/>
    <w:rsid w:val="00053C7C"/>
    <w:rsid w:val="00053E33"/>
    <w:rsid w:val="000547A8"/>
    <w:rsid w:val="00055538"/>
    <w:rsid w:val="000567FA"/>
    <w:rsid w:val="00064FFC"/>
    <w:rsid w:val="000670D6"/>
    <w:rsid w:val="00067A02"/>
    <w:rsid w:val="0007087F"/>
    <w:rsid w:val="000745FE"/>
    <w:rsid w:val="00076DF4"/>
    <w:rsid w:val="00083AB7"/>
    <w:rsid w:val="0008785B"/>
    <w:rsid w:val="0009396F"/>
    <w:rsid w:val="00094F5E"/>
    <w:rsid w:val="000953E0"/>
    <w:rsid w:val="00095B4E"/>
    <w:rsid w:val="0009710B"/>
    <w:rsid w:val="0009750B"/>
    <w:rsid w:val="000975F9"/>
    <w:rsid w:val="000A442B"/>
    <w:rsid w:val="000B31DF"/>
    <w:rsid w:val="000B36BB"/>
    <w:rsid w:val="000B5A90"/>
    <w:rsid w:val="000B6288"/>
    <w:rsid w:val="000B6302"/>
    <w:rsid w:val="000C07D7"/>
    <w:rsid w:val="000C4D2C"/>
    <w:rsid w:val="000C640F"/>
    <w:rsid w:val="000D147B"/>
    <w:rsid w:val="000D1538"/>
    <w:rsid w:val="000E3448"/>
    <w:rsid w:val="000E59E8"/>
    <w:rsid w:val="000F1F00"/>
    <w:rsid w:val="001054E3"/>
    <w:rsid w:val="001063A2"/>
    <w:rsid w:val="00106EB9"/>
    <w:rsid w:val="001070EC"/>
    <w:rsid w:val="001130BC"/>
    <w:rsid w:val="0011389F"/>
    <w:rsid w:val="00113EE1"/>
    <w:rsid w:val="00114B6C"/>
    <w:rsid w:val="00115A86"/>
    <w:rsid w:val="00115F4F"/>
    <w:rsid w:val="00121B4F"/>
    <w:rsid w:val="00125F87"/>
    <w:rsid w:val="00126674"/>
    <w:rsid w:val="001278B3"/>
    <w:rsid w:val="00127984"/>
    <w:rsid w:val="00132856"/>
    <w:rsid w:val="00133B5C"/>
    <w:rsid w:val="00133E92"/>
    <w:rsid w:val="0013402F"/>
    <w:rsid w:val="00135A79"/>
    <w:rsid w:val="00150EDE"/>
    <w:rsid w:val="001542C8"/>
    <w:rsid w:val="00155453"/>
    <w:rsid w:val="001564A7"/>
    <w:rsid w:val="00157423"/>
    <w:rsid w:val="0016230A"/>
    <w:rsid w:val="00162669"/>
    <w:rsid w:val="001665EB"/>
    <w:rsid w:val="001676A3"/>
    <w:rsid w:val="00170BE6"/>
    <w:rsid w:val="0018681A"/>
    <w:rsid w:val="00186825"/>
    <w:rsid w:val="001874CD"/>
    <w:rsid w:val="00191E43"/>
    <w:rsid w:val="001969AA"/>
    <w:rsid w:val="00196BCC"/>
    <w:rsid w:val="001A039C"/>
    <w:rsid w:val="001A16FC"/>
    <w:rsid w:val="001A6498"/>
    <w:rsid w:val="001A6653"/>
    <w:rsid w:val="001B0DDC"/>
    <w:rsid w:val="001B180E"/>
    <w:rsid w:val="001B317A"/>
    <w:rsid w:val="001C4949"/>
    <w:rsid w:val="001C752E"/>
    <w:rsid w:val="001D2801"/>
    <w:rsid w:val="001D45DE"/>
    <w:rsid w:val="001D47EE"/>
    <w:rsid w:val="001D5C69"/>
    <w:rsid w:val="001E2141"/>
    <w:rsid w:val="001E54CF"/>
    <w:rsid w:val="001F0AD3"/>
    <w:rsid w:val="001F25F0"/>
    <w:rsid w:val="001F3909"/>
    <w:rsid w:val="0020107C"/>
    <w:rsid w:val="002054E1"/>
    <w:rsid w:val="00210527"/>
    <w:rsid w:val="0021196B"/>
    <w:rsid w:val="00215873"/>
    <w:rsid w:val="0021733E"/>
    <w:rsid w:val="0022664C"/>
    <w:rsid w:val="002271CE"/>
    <w:rsid w:val="00232C79"/>
    <w:rsid w:val="00234657"/>
    <w:rsid w:val="002355ED"/>
    <w:rsid w:val="002375D8"/>
    <w:rsid w:val="00245F24"/>
    <w:rsid w:val="002503F0"/>
    <w:rsid w:val="00250F35"/>
    <w:rsid w:val="00251C0E"/>
    <w:rsid w:val="00254E5C"/>
    <w:rsid w:val="00256886"/>
    <w:rsid w:val="002600E8"/>
    <w:rsid w:val="00260A11"/>
    <w:rsid w:val="002614F0"/>
    <w:rsid w:val="00262D0D"/>
    <w:rsid w:val="00263015"/>
    <w:rsid w:val="002638D2"/>
    <w:rsid w:val="00276E51"/>
    <w:rsid w:val="00282458"/>
    <w:rsid w:val="00283EDB"/>
    <w:rsid w:val="00284D7D"/>
    <w:rsid w:val="00286BF3"/>
    <w:rsid w:val="00287AFF"/>
    <w:rsid w:val="00287C43"/>
    <w:rsid w:val="00287FA5"/>
    <w:rsid w:val="00290965"/>
    <w:rsid w:val="00292889"/>
    <w:rsid w:val="0029653E"/>
    <w:rsid w:val="00296FCD"/>
    <w:rsid w:val="00297480"/>
    <w:rsid w:val="002A12D8"/>
    <w:rsid w:val="002A5147"/>
    <w:rsid w:val="002A5B7C"/>
    <w:rsid w:val="002A5CE6"/>
    <w:rsid w:val="002B1C85"/>
    <w:rsid w:val="002B1CEA"/>
    <w:rsid w:val="002B2DEB"/>
    <w:rsid w:val="002B34B6"/>
    <w:rsid w:val="002C2751"/>
    <w:rsid w:val="002C3F53"/>
    <w:rsid w:val="002D08C4"/>
    <w:rsid w:val="002D3C24"/>
    <w:rsid w:val="002D5260"/>
    <w:rsid w:val="002D5F9B"/>
    <w:rsid w:val="002E6075"/>
    <w:rsid w:val="002F1ED6"/>
    <w:rsid w:val="0030068A"/>
    <w:rsid w:val="00304D6E"/>
    <w:rsid w:val="00314010"/>
    <w:rsid w:val="00321242"/>
    <w:rsid w:val="00323897"/>
    <w:rsid w:val="00323D5D"/>
    <w:rsid w:val="00326018"/>
    <w:rsid w:val="00326AE0"/>
    <w:rsid w:val="00326E51"/>
    <w:rsid w:val="00332C60"/>
    <w:rsid w:val="00342598"/>
    <w:rsid w:val="00342FA9"/>
    <w:rsid w:val="003431D0"/>
    <w:rsid w:val="003436C5"/>
    <w:rsid w:val="00343B38"/>
    <w:rsid w:val="00353B76"/>
    <w:rsid w:val="003566FA"/>
    <w:rsid w:val="00361493"/>
    <w:rsid w:val="00361E80"/>
    <w:rsid w:val="003620CD"/>
    <w:rsid w:val="00364918"/>
    <w:rsid w:val="0037018A"/>
    <w:rsid w:val="0037236F"/>
    <w:rsid w:val="003738FD"/>
    <w:rsid w:val="0037547E"/>
    <w:rsid w:val="00376238"/>
    <w:rsid w:val="0037700B"/>
    <w:rsid w:val="00380FA3"/>
    <w:rsid w:val="0038370C"/>
    <w:rsid w:val="00390004"/>
    <w:rsid w:val="003A07A4"/>
    <w:rsid w:val="003A0C4F"/>
    <w:rsid w:val="003A6238"/>
    <w:rsid w:val="003A6A2E"/>
    <w:rsid w:val="003B34D3"/>
    <w:rsid w:val="003B5B14"/>
    <w:rsid w:val="003B73BD"/>
    <w:rsid w:val="003C5342"/>
    <w:rsid w:val="003D26FD"/>
    <w:rsid w:val="003D6222"/>
    <w:rsid w:val="003E2CD9"/>
    <w:rsid w:val="003E5AF7"/>
    <w:rsid w:val="003E7CB1"/>
    <w:rsid w:val="003F5A19"/>
    <w:rsid w:val="003F6A38"/>
    <w:rsid w:val="003F782E"/>
    <w:rsid w:val="00400F71"/>
    <w:rsid w:val="004010DC"/>
    <w:rsid w:val="004022AC"/>
    <w:rsid w:val="004047D4"/>
    <w:rsid w:val="00406C6C"/>
    <w:rsid w:val="00410716"/>
    <w:rsid w:val="0041126B"/>
    <w:rsid w:val="0041424D"/>
    <w:rsid w:val="00415C7A"/>
    <w:rsid w:val="004236A9"/>
    <w:rsid w:val="00431F1F"/>
    <w:rsid w:val="0043640A"/>
    <w:rsid w:val="004402F5"/>
    <w:rsid w:val="00441A88"/>
    <w:rsid w:val="00444178"/>
    <w:rsid w:val="00446781"/>
    <w:rsid w:val="00451F94"/>
    <w:rsid w:val="00467359"/>
    <w:rsid w:val="004677E6"/>
    <w:rsid w:val="004702A0"/>
    <w:rsid w:val="00472DCA"/>
    <w:rsid w:val="00474A80"/>
    <w:rsid w:val="0047509E"/>
    <w:rsid w:val="00477A01"/>
    <w:rsid w:val="004835BC"/>
    <w:rsid w:val="004850AD"/>
    <w:rsid w:val="004862C8"/>
    <w:rsid w:val="004905F0"/>
    <w:rsid w:val="00490BF6"/>
    <w:rsid w:val="0049184A"/>
    <w:rsid w:val="004A1F49"/>
    <w:rsid w:val="004A227D"/>
    <w:rsid w:val="004A5F46"/>
    <w:rsid w:val="004A7FFA"/>
    <w:rsid w:val="004B4506"/>
    <w:rsid w:val="004B744A"/>
    <w:rsid w:val="004C304A"/>
    <w:rsid w:val="004C4F04"/>
    <w:rsid w:val="004D1356"/>
    <w:rsid w:val="004D31F2"/>
    <w:rsid w:val="004E01D1"/>
    <w:rsid w:val="004E108E"/>
    <w:rsid w:val="004E267C"/>
    <w:rsid w:val="004E7806"/>
    <w:rsid w:val="004E7DF3"/>
    <w:rsid w:val="004F11E2"/>
    <w:rsid w:val="004F3984"/>
    <w:rsid w:val="004F416C"/>
    <w:rsid w:val="004F5C21"/>
    <w:rsid w:val="00501A8B"/>
    <w:rsid w:val="00503D85"/>
    <w:rsid w:val="00504B0C"/>
    <w:rsid w:val="00505769"/>
    <w:rsid w:val="0050772F"/>
    <w:rsid w:val="0051061C"/>
    <w:rsid w:val="0051148B"/>
    <w:rsid w:val="005126E8"/>
    <w:rsid w:val="00515F1F"/>
    <w:rsid w:val="00526633"/>
    <w:rsid w:val="00532186"/>
    <w:rsid w:val="0054045A"/>
    <w:rsid w:val="00540DAF"/>
    <w:rsid w:val="0056054C"/>
    <w:rsid w:val="00570157"/>
    <w:rsid w:val="00570248"/>
    <w:rsid w:val="0057285C"/>
    <w:rsid w:val="00572E5D"/>
    <w:rsid w:val="00574A52"/>
    <w:rsid w:val="00575EDC"/>
    <w:rsid w:val="00576315"/>
    <w:rsid w:val="00581730"/>
    <w:rsid w:val="005856A1"/>
    <w:rsid w:val="005942B2"/>
    <w:rsid w:val="005A02D7"/>
    <w:rsid w:val="005B12DC"/>
    <w:rsid w:val="005B61E2"/>
    <w:rsid w:val="005B7232"/>
    <w:rsid w:val="005C117E"/>
    <w:rsid w:val="005C1835"/>
    <w:rsid w:val="005C2252"/>
    <w:rsid w:val="005C2FF7"/>
    <w:rsid w:val="005D2986"/>
    <w:rsid w:val="005D2BC9"/>
    <w:rsid w:val="005D504F"/>
    <w:rsid w:val="005D5611"/>
    <w:rsid w:val="005D5E7A"/>
    <w:rsid w:val="005E60D1"/>
    <w:rsid w:val="005F3167"/>
    <w:rsid w:val="005F4833"/>
    <w:rsid w:val="0060252F"/>
    <w:rsid w:val="00610517"/>
    <w:rsid w:val="0061635F"/>
    <w:rsid w:val="00625793"/>
    <w:rsid w:val="00631D8B"/>
    <w:rsid w:val="00631E46"/>
    <w:rsid w:val="00633703"/>
    <w:rsid w:val="006347F0"/>
    <w:rsid w:val="006415F7"/>
    <w:rsid w:val="00641F22"/>
    <w:rsid w:val="00643788"/>
    <w:rsid w:val="00645BBF"/>
    <w:rsid w:val="00652B07"/>
    <w:rsid w:val="0065411C"/>
    <w:rsid w:val="00654549"/>
    <w:rsid w:val="00654B24"/>
    <w:rsid w:val="00655ADC"/>
    <w:rsid w:val="00660907"/>
    <w:rsid w:val="00661F3E"/>
    <w:rsid w:val="006629E9"/>
    <w:rsid w:val="0066705E"/>
    <w:rsid w:val="00667493"/>
    <w:rsid w:val="00681CB7"/>
    <w:rsid w:val="00681CE2"/>
    <w:rsid w:val="00682A90"/>
    <w:rsid w:val="00684B03"/>
    <w:rsid w:val="00685218"/>
    <w:rsid w:val="00687088"/>
    <w:rsid w:val="00690960"/>
    <w:rsid w:val="006920AF"/>
    <w:rsid w:val="0069384D"/>
    <w:rsid w:val="006947B1"/>
    <w:rsid w:val="00696B1D"/>
    <w:rsid w:val="006A782C"/>
    <w:rsid w:val="006B215C"/>
    <w:rsid w:val="006B4131"/>
    <w:rsid w:val="006B6FA3"/>
    <w:rsid w:val="006C0423"/>
    <w:rsid w:val="006C1319"/>
    <w:rsid w:val="006C151C"/>
    <w:rsid w:val="006C367F"/>
    <w:rsid w:val="006C43B4"/>
    <w:rsid w:val="006C75D2"/>
    <w:rsid w:val="006D4F16"/>
    <w:rsid w:val="006D7928"/>
    <w:rsid w:val="006E0786"/>
    <w:rsid w:val="006E1F2F"/>
    <w:rsid w:val="006E253B"/>
    <w:rsid w:val="006E7AA6"/>
    <w:rsid w:val="006F2EC7"/>
    <w:rsid w:val="007003AC"/>
    <w:rsid w:val="00701B6C"/>
    <w:rsid w:val="0070240E"/>
    <w:rsid w:val="0071174C"/>
    <w:rsid w:val="00712277"/>
    <w:rsid w:val="00716E81"/>
    <w:rsid w:val="00724654"/>
    <w:rsid w:val="0073384C"/>
    <w:rsid w:val="007367E1"/>
    <w:rsid w:val="00736B1A"/>
    <w:rsid w:val="00746346"/>
    <w:rsid w:val="0075191C"/>
    <w:rsid w:val="00754153"/>
    <w:rsid w:val="0075557E"/>
    <w:rsid w:val="00756614"/>
    <w:rsid w:val="00761CB5"/>
    <w:rsid w:val="00764E67"/>
    <w:rsid w:val="00764EA2"/>
    <w:rsid w:val="00766BCC"/>
    <w:rsid w:val="00771080"/>
    <w:rsid w:val="00771647"/>
    <w:rsid w:val="0077175F"/>
    <w:rsid w:val="00774309"/>
    <w:rsid w:val="007774B6"/>
    <w:rsid w:val="00777D45"/>
    <w:rsid w:val="007800CB"/>
    <w:rsid w:val="00781ACE"/>
    <w:rsid w:val="00783ACD"/>
    <w:rsid w:val="00785484"/>
    <w:rsid w:val="00790331"/>
    <w:rsid w:val="00796069"/>
    <w:rsid w:val="00796D2C"/>
    <w:rsid w:val="0079760B"/>
    <w:rsid w:val="007A09B4"/>
    <w:rsid w:val="007A3267"/>
    <w:rsid w:val="007A702B"/>
    <w:rsid w:val="007A70FB"/>
    <w:rsid w:val="007A7CB6"/>
    <w:rsid w:val="007B2E37"/>
    <w:rsid w:val="007B5DB5"/>
    <w:rsid w:val="007B7462"/>
    <w:rsid w:val="007C1322"/>
    <w:rsid w:val="007C1B47"/>
    <w:rsid w:val="007C1FE3"/>
    <w:rsid w:val="007C53B0"/>
    <w:rsid w:val="007C5F70"/>
    <w:rsid w:val="007D56FD"/>
    <w:rsid w:val="007D76A1"/>
    <w:rsid w:val="007E08BC"/>
    <w:rsid w:val="007E1191"/>
    <w:rsid w:val="007E1422"/>
    <w:rsid w:val="007E51A0"/>
    <w:rsid w:val="007E5E0E"/>
    <w:rsid w:val="007F120D"/>
    <w:rsid w:val="007F4738"/>
    <w:rsid w:val="0080015C"/>
    <w:rsid w:val="008014FD"/>
    <w:rsid w:val="00801BF6"/>
    <w:rsid w:val="0080291C"/>
    <w:rsid w:val="00802ED8"/>
    <w:rsid w:val="00802F5D"/>
    <w:rsid w:val="008038EB"/>
    <w:rsid w:val="00804E0D"/>
    <w:rsid w:val="008066AC"/>
    <w:rsid w:val="008069A7"/>
    <w:rsid w:val="00812D5B"/>
    <w:rsid w:val="00813FE8"/>
    <w:rsid w:val="00816E9B"/>
    <w:rsid w:val="00820CAB"/>
    <w:rsid w:val="008211EB"/>
    <w:rsid w:val="00821E2B"/>
    <w:rsid w:val="00831244"/>
    <w:rsid w:val="00836E13"/>
    <w:rsid w:val="00840AA5"/>
    <w:rsid w:val="00841FDE"/>
    <w:rsid w:val="00842879"/>
    <w:rsid w:val="00844176"/>
    <w:rsid w:val="00844E31"/>
    <w:rsid w:val="00846DA1"/>
    <w:rsid w:val="008601E3"/>
    <w:rsid w:val="008607B8"/>
    <w:rsid w:val="00861DE9"/>
    <w:rsid w:val="00862CBB"/>
    <w:rsid w:val="008713F1"/>
    <w:rsid w:val="00872737"/>
    <w:rsid w:val="008751BB"/>
    <w:rsid w:val="00875B44"/>
    <w:rsid w:val="00876BE4"/>
    <w:rsid w:val="00883050"/>
    <w:rsid w:val="0088718B"/>
    <w:rsid w:val="0089284B"/>
    <w:rsid w:val="008A040C"/>
    <w:rsid w:val="008A0DD8"/>
    <w:rsid w:val="008A197C"/>
    <w:rsid w:val="008A7647"/>
    <w:rsid w:val="008B0E6D"/>
    <w:rsid w:val="008B2309"/>
    <w:rsid w:val="008B3106"/>
    <w:rsid w:val="008B64A1"/>
    <w:rsid w:val="008C2578"/>
    <w:rsid w:val="008C5532"/>
    <w:rsid w:val="008E084F"/>
    <w:rsid w:val="008E28AF"/>
    <w:rsid w:val="008F4F40"/>
    <w:rsid w:val="008F54BB"/>
    <w:rsid w:val="008F61ED"/>
    <w:rsid w:val="009021C1"/>
    <w:rsid w:val="009057F0"/>
    <w:rsid w:val="0091128C"/>
    <w:rsid w:val="00920CF3"/>
    <w:rsid w:val="009219BA"/>
    <w:rsid w:val="00924EEF"/>
    <w:rsid w:val="00930B5F"/>
    <w:rsid w:val="009315CB"/>
    <w:rsid w:val="00943126"/>
    <w:rsid w:val="009442F6"/>
    <w:rsid w:val="00955554"/>
    <w:rsid w:val="00957BEA"/>
    <w:rsid w:val="009717FB"/>
    <w:rsid w:val="009729A9"/>
    <w:rsid w:val="00973461"/>
    <w:rsid w:val="00977B3B"/>
    <w:rsid w:val="009843FB"/>
    <w:rsid w:val="00987444"/>
    <w:rsid w:val="00990ACD"/>
    <w:rsid w:val="00990F02"/>
    <w:rsid w:val="00991D99"/>
    <w:rsid w:val="00994876"/>
    <w:rsid w:val="00997471"/>
    <w:rsid w:val="00997946"/>
    <w:rsid w:val="009A2056"/>
    <w:rsid w:val="009A2DDF"/>
    <w:rsid w:val="009A380C"/>
    <w:rsid w:val="009A4510"/>
    <w:rsid w:val="009B00DF"/>
    <w:rsid w:val="009B1A6D"/>
    <w:rsid w:val="009B237B"/>
    <w:rsid w:val="009B2599"/>
    <w:rsid w:val="009B29E4"/>
    <w:rsid w:val="009B5459"/>
    <w:rsid w:val="009B7850"/>
    <w:rsid w:val="009C44DE"/>
    <w:rsid w:val="009C62F7"/>
    <w:rsid w:val="009D36EC"/>
    <w:rsid w:val="009D412C"/>
    <w:rsid w:val="009D5778"/>
    <w:rsid w:val="009D6694"/>
    <w:rsid w:val="009E20BB"/>
    <w:rsid w:val="009E311E"/>
    <w:rsid w:val="009E4D3C"/>
    <w:rsid w:val="009E60BC"/>
    <w:rsid w:val="009E66A4"/>
    <w:rsid w:val="009E6D17"/>
    <w:rsid w:val="009F42D8"/>
    <w:rsid w:val="009F4D9C"/>
    <w:rsid w:val="009F6224"/>
    <w:rsid w:val="009F6BED"/>
    <w:rsid w:val="00A078F1"/>
    <w:rsid w:val="00A10A1E"/>
    <w:rsid w:val="00A119A9"/>
    <w:rsid w:val="00A11EDB"/>
    <w:rsid w:val="00A1452D"/>
    <w:rsid w:val="00A17110"/>
    <w:rsid w:val="00A17529"/>
    <w:rsid w:val="00A231D0"/>
    <w:rsid w:val="00A234BC"/>
    <w:rsid w:val="00A25D0B"/>
    <w:rsid w:val="00A350EE"/>
    <w:rsid w:val="00A35A9A"/>
    <w:rsid w:val="00A371ED"/>
    <w:rsid w:val="00A44413"/>
    <w:rsid w:val="00A44E0E"/>
    <w:rsid w:val="00A455B8"/>
    <w:rsid w:val="00A52297"/>
    <w:rsid w:val="00A526A4"/>
    <w:rsid w:val="00A52B4F"/>
    <w:rsid w:val="00A558D8"/>
    <w:rsid w:val="00A60B9E"/>
    <w:rsid w:val="00A66411"/>
    <w:rsid w:val="00A77860"/>
    <w:rsid w:val="00A84AF8"/>
    <w:rsid w:val="00A8612F"/>
    <w:rsid w:val="00A974B7"/>
    <w:rsid w:val="00AA0258"/>
    <w:rsid w:val="00AA0FB0"/>
    <w:rsid w:val="00AA43D1"/>
    <w:rsid w:val="00AB07A6"/>
    <w:rsid w:val="00AB0F0F"/>
    <w:rsid w:val="00AB21BD"/>
    <w:rsid w:val="00AB2445"/>
    <w:rsid w:val="00AB2F87"/>
    <w:rsid w:val="00AB6B60"/>
    <w:rsid w:val="00AC1A51"/>
    <w:rsid w:val="00AC4766"/>
    <w:rsid w:val="00AC787A"/>
    <w:rsid w:val="00AD2E41"/>
    <w:rsid w:val="00AD3373"/>
    <w:rsid w:val="00AD5E46"/>
    <w:rsid w:val="00AD657A"/>
    <w:rsid w:val="00AE0C21"/>
    <w:rsid w:val="00AE1204"/>
    <w:rsid w:val="00AE3B37"/>
    <w:rsid w:val="00AE6C33"/>
    <w:rsid w:val="00AE7A04"/>
    <w:rsid w:val="00AF0005"/>
    <w:rsid w:val="00AF29C9"/>
    <w:rsid w:val="00AF3544"/>
    <w:rsid w:val="00AF6D12"/>
    <w:rsid w:val="00B00BE5"/>
    <w:rsid w:val="00B01A31"/>
    <w:rsid w:val="00B01C08"/>
    <w:rsid w:val="00B13D3B"/>
    <w:rsid w:val="00B15E1E"/>
    <w:rsid w:val="00B15F2F"/>
    <w:rsid w:val="00B224AF"/>
    <w:rsid w:val="00B25F91"/>
    <w:rsid w:val="00B2602B"/>
    <w:rsid w:val="00B34A5D"/>
    <w:rsid w:val="00B400E8"/>
    <w:rsid w:val="00B422CB"/>
    <w:rsid w:val="00B46E65"/>
    <w:rsid w:val="00B503D2"/>
    <w:rsid w:val="00B53A16"/>
    <w:rsid w:val="00B552E6"/>
    <w:rsid w:val="00B604DF"/>
    <w:rsid w:val="00B6455E"/>
    <w:rsid w:val="00B64A1B"/>
    <w:rsid w:val="00B6528D"/>
    <w:rsid w:val="00B70529"/>
    <w:rsid w:val="00B735C0"/>
    <w:rsid w:val="00B83AB2"/>
    <w:rsid w:val="00B93B70"/>
    <w:rsid w:val="00B969B1"/>
    <w:rsid w:val="00B9757A"/>
    <w:rsid w:val="00BA0A03"/>
    <w:rsid w:val="00BB268E"/>
    <w:rsid w:val="00BB765F"/>
    <w:rsid w:val="00BB7A7C"/>
    <w:rsid w:val="00BC0DD5"/>
    <w:rsid w:val="00BC599B"/>
    <w:rsid w:val="00BC5BCF"/>
    <w:rsid w:val="00BC71FA"/>
    <w:rsid w:val="00BD4F2B"/>
    <w:rsid w:val="00BD61FC"/>
    <w:rsid w:val="00BE367D"/>
    <w:rsid w:val="00BE393B"/>
    <w:rsid w:val="00BE395E"/>
    <w:rsid w:val="00BE3FF5"/>
    <w:rsid w:val="00BE7DC7"/>
    <w:rsid w:val="00BF0FA0"/>
    <w:rsid w:val="00BF1F4B"/>
    <w:rsid w:val="00BF206A"/>
    <w:rsid w:val="00BF53CC"/>
    <w:rsid w:val="00BF56F0"/>
    <w:rsid w:val="00BF70F0"/>
    <w:rsid w:val="00BF7585"/>
    <w:rsid w:val="00C02449"/>
    <w:rsid w:val="00C03EF4"/>
    <w:rsid w:val="00C053C4"/>
    <w:rsid w:val="00C10BDE"/>
    <w:rsid w:val="00C13517"/>
    <w:rsid w:val="00C14DAA"/>
    <w:rsid w:val="00C16F51"/>
    <w:rsid w:val="00C20734"/>
    <w:rsid w:val="00C2499C"/>
    <w:rsid w:val="00C25D54"/>
    <w:rsid w:val="00C262B9"/>
    <w:rsid w:val="00C31BB7"/>
    <w:rsid w:val="00C3229B"/>
    <w:rsid w:val="00C36B6B"/>
    <w:rsid w:val="00C453E8"/>
    <w:rsid w:val="00C45D0D"/>
    <w:rsid w:val="00C52E35"/>
    <w:rsid w:val="00C539D6"/>
    <w:rsid w:val="00C53C38"/>
    <w:rsid w:val="00C54E9D"/>
    <w:rsid w:val="00C576D6"/>
    <w:rsid w:val="00C6152E"/>
    <w:rsid w:val="00C61D1A"/>
    <w:rsid w:val="00C76EE5"/>
    <w:rsid w:val="00C84D7A"/>
    <w:rsid w:val="00C862E4"/>
    <w:rsid w:val="00C8754D"/>
    <w:rsid w:val="00C91563"/>
    <w:rsid w:val="00C93274"/>
    <w:rsid w:val="00CA1BE2"/>
    <w:rsid w:val="00CA238C"/>
    <w:rsid w:val="00CA2EA6"/>
    <w:rsid w:val="00CA4656"/>
    <w:rsid w:val="00CA46C3"/>
    <w:rsid w:val="00CA4B8D"/>
    <w:rsid w:val="00CB2053"/>
    <w:rsid w:val="00CB232E"/>
    <w:rsid w:val="00CC4AF2"/>
    <w:rsid w:val="00CC4E39"/>
    <w:rsid w:val="00CC52F7"/>
    <w:rsid w:val="00CD3D14"/>
    <w:rsid w:val="00CD4284"/>
    <w:rsid w:val="00CD471B"/>
    <w:rsid w:val="00CD560B"/>
    <w:rsid w:val="00CD6AE0"/>
    <w:rsid w:val="00CD7C87"/>
    <w:rsid w:val="00CE0088"/>
    <w:rsid w:val="00CE3C04"/>
    <w:rsid w:val="00CE4D1A"/>
    <w:rsid w:val="00CF0368"/>
    <w:rsid w:val="00CF26A2"/>
    <w:rsid w:val="00CF45AA"/>
    <w:rsid w:val="00CF478A"/>
    <w:rsid w:val="00CF6D82"/>
    <w:rsid w:val="00D00506"/>
    <w:rsid w:val="00D0328A"/>
    <w:rsid w:val="00D048B0"/>
    <w:rsid w:val="00D06A86"/>
    <w:rsid w:val="00D15D7B"/>
    <w:rsid w:val="00D23B68"/>
    <w:rsid w:val="00D25065"/>
    <w:rsid w:val="00D258EE"/>
    <w:rsid w:val="00D26AC3"/>
    <w:rsid w:val="00D3203D"/>
    <w:rsid w:val="00D3408C"/>
    <w:rsid w:val="00D3440C"/>
    <w:rsid w:val="00D41CD2"/>
    <w:rsid w:val="00D42197"/>
    <w:rsid w:val="00D456CB"/>
    <w:rsid w:val="00D6112B"/>
    <w:rsid w:val="00D63D93"/>
    <w:rsid w:val="00D64731"/>
    <w:rsid w:val="00D655BB"/>
    <w:rsid w:val="00D75548"/>
    <w:rsid w:val="00D80B1D"/>
    <w:rsid w:val="00D83B5B"/>
    <w:rsid w:val="00D83E4F"/>
    <w:rsid w:val="00D8601D"/>
    <w:rsid w:val="00D87161"/>
    <w:rsid w:val="00D87EA8"/>
    <w:rsid w:val="00D90B0E"/>
    <w:rsid w:val="00D94001"/>
    <w:rsid w:val="00D959AA"/>
    <w:rsid w:val="00DA2D7D"/>
    <w:rsid w:val="00DA3E47"/>
    <w:rsid w:val="00DA5C19"/>
    <w:rsid w:val="00DA7E48"/>
    <w:rsid w:val="00DB6AC6"/>
    <w:rsid w:val="00DB71F8"/>
    <w:rsid w:val="00DB7FD9"/>
    <w:rsid w:val="00DC1D5A"/>
    <w:rsid w:val="00DC3F8E"/>
    <w:rsid w:val="00DC63C7"/>
    <w:rsid w:val="00DC7FFC"/>
    <w:rsid w:val="00DD3922"/>
    <w:rsid w:val="00DD5FBA"/>
    <w:rsid w:val="00DD662E"/>
    <w:rsid w:val="00DE22F5"/>
    <w:rsid w:val="00DE363D"/>
    <w:rsid w:val="00DE7F3B"/>
    <w:rsid w:val="00DF1675"/>
    <w:rsid w:val="00DF1B63"/>
    <w:rsid w:val="00DF3A2B"/>
    <w:rsid w:val="00DF4871"/>
    <w:rsid w:val="00E01E7F"/>
    <w:rsid w:val="00E04964"/>
    <w:rsid w:val="00E069D6"/>
    <w:rsid w:val="00E143EC"/>
    <w:rsid w:val="00E1488F"/>
    <w:rsid w:val="00E24ABF"/>
    <w:rsid w:val="00E26C53"/>
    <w:rsid w:val="00E306B1"/>
    <w:rsid w:val="00E331BD"/>
    <w:rsid w:val="00E33E63"/>
    <w:rsid w:val="00E36975"/>
    <w:rsid w:val="00E37F29"/>
    <w:rsid w:val="00E42AF7"/>
    <w:rsid w:val="00E45A65"/>
    <w:rsid w:val="00E45F74"/>
    <w:rsid w:val="00E46B74"/>
    <w:rsid w:val="00E616B7"/>
    <w:rsid w:val="00E62137"/>
    <w:rsid w:val="00E622D2"/>
    <w:rsid w:val="00E64194"/>
    <w:rsid w:val="00E64DDB"/>
    <w:rsid w:val="00E7099A"/>
    <w:rsid w:val="00E81BBA"/>
    <w:rsid w:val="00E81CB0"/>
    <w:rsid w:val="00E81E57"/>
    <w:rsid w:val="00E833A4"/>
    <w:rsid w:val="00E83923"/>
    <w:rsid w:val="00E879FF"/>
    <w:rsid w:val="00E93F46"/>
    <w:rsid w:val="00E95ABE"/>
    <w:rsid w:val="00E97204"/>
    <w:rsid w:val="00EA2A14"/>
    <w:rsid w:val="00EA3357"/>
    <w:rsid w:val="00EA43A1"/>
    <w:rsid w:val="00EB1C95"/>
    <w:rsid w:val="00EC1182"/>
    <w:rsid w:val="00EC12F6"/>
    <w:rsid w:val="00EC3AC9"/>
    <w:rsid w:val="00EC5334"/>
    <w:rsid w:val="00ED0D02"/>
    <w:rsid w:val="00ED67F2"/>
    <w:rsid w:val="00EE1C35"/>
    <w:rsid w:val="00EE2902"/>
    <w:rsid w:val="00EF1F91"/>
    <w:rsid w:val="00EF27C9"/>
    <w:rsid w:val="00EF5286"/>
    <w:rsid w:val="00EF5323"/>
    <w:rsid w:val="00F0315E"/>
    <w:rsid w:val="00F0556D"/>
    <w:rsid w:val="00F12947"/>
    <w:rsid w:val="00F13141"/>
    <w:rsid w:val="00F133B7"/>
    <w:rsid w:val="00F163B8"/>
    <w:rsid w:val="00F254F4"/>
    <w:rsid w:val="00F33A14"/>
    <w:rsid w:val="00F371F8"/>
    <w:rsid w:val="00F40043"/>
    <w:rsid w:val="00F43901"/>
    <w:rsid w:val="00F44E8D"/>
    <w:rsid w:val="00F450D9"/>
    <w:rsid w:val="00F45815"/>
    <w:rsid w:val="00F468C6"/>
    <w:rsid w:val="00F47115"/>
    <w:rsid w:val="00F501F3"/>
    <w:rsid w:val="00F50CC3"/>
    <w:rsid w:val="00F52BD9"/>
    <w:rsid w:val="00F569FE"/>
    <w:rsid w:val="00F5749F"/>
    <w:rsid w:val="00F574D3"/>
    <w:rsid w:val="00F65926"/>
    <w:rsid w:val="00F66532"/>
    <w:rsid w:val="00F73AE5"/>
    <w:rsid w:val="00F7540D"/>
    <w:rsid w:val="00F77A5C"/>
    <w:rsid w:val="00F80E1E"/>
    <w:rsid w:val="00F818C9"/>
    <w:rsid w:val="00F83C6E"/>
    <w:rsid w:val="00F91403"/>
    <w:rsid w:val="00F954C5"/>
    <w:rsid w:val="00FA1B71"/>
    <w:rsid w:val="00FA543B"/>
    <w:rsid w:val="00FA5F78"/>
    <w:rsid w:val="00FB07CD"/>
    <w:rsid w:val="00FB0C24"/>
    <w:rsid w:val="00FB188F"/>
    <w:rsid w:val="00FB7746"/>
    <w:rsid w:val="00FB7D4A"/>
    <w:rsid w:val="00FC0234"/>
    <w:rsid w:val="00FC2BD9"/>
    <w:rsid w:val="00FC30A1"/>
    <w:rsid w:val="00FC3BAC"/>
    <w:rsid w:val="00FC4DB0"/>
    <w:rsid w:val="00FE0A79"/>
    <w:rsid w:val="00FE1DD9"/>
    <w:rsid w:val="00FE205E"/>
    <w:rsid w:val="00FF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1BB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8751BB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8751BB"/>
    <w:pPr>
      <w:keepNext/>
      <w:keepLines/>
      <w:numPr>
        <w:ilvl w:val="1"/>
        <w:numId w:val="1"/>
      </w:numPr>
      <w:outlineLvl w:val="1"/>
    </w:pPr>
    <w:rPr>
      <w:rFonts w:eastAsia="黑体"/>
      <w:b/>
      <w:bCs/>
      <w:sz w:val="36"/>
      <w:szCs w:val="32"/>
    </w:rPr>
  </w:style>
  <w:style w:type="paragraph" w:styleId="Heading3">
    <w:name w:val="heading 3"/>
    <w:basedOn w:val="Normal"/>
    <w:next w:val="Normal"/>
    <w:autoRedefine/>
    <w:qFormat/>
    <w:rsid w:val="008751BB"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8751BB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 w:val="30"/>
      <w:szCs w:val="28"/>
    </w:rPr>
  </w:style>
  <w:style w:type="paragraph" w:styleId="Heading5">
    <w:name w:val="heading 5"/>
    <w:basedOn w:val="Normal"/>
    <w:next w:val="Normal"/>
    <w:autoRedefine/>
    <w:qFormat/>
    <w:rsid w:val="008751BB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8751BB"/>
    <w:pPr>
      <w:spacing w:before="240" w:after="60"/>
      <w:outlineLvl w:val="5"/>
    </w:pPr>
    <w:rPr>
      <w:b/>
      <w:bCs/>
      <w:sz w:val="26"/>
      <w:szCs w:val="22"/>
    </w:rPr>
  </w:style>
  <w:style w:type="character" w:default="1" w:styleId="DefaultParagraphFont">
    <w:name w:val="Default Paragraph Font"/>
    <w:semiHidden/>
    <w:rsid w:val="008751BB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51BB"/>
  </w:style>
  <w:style w:type="table" w:styleId="TableGrid">
    <w:name w:val="Table Grid"/>
    <w:basedOn w:val="TableNormal"/>
    <w:rsid w:val="008751BB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Normal"/>
    <w:autoRedefine/>
    <w:rsid w:val="008751BB"/>
    <w:pPr>
      <w:jc w:val="center"/>
    </w:pPr>
    <w:rPr>
      <w:sz w:val="40"/>
    </w:rPr>
  </w:style>
  <w:style w:type="paragraph" w:styleId="DocumentMap">
    <w:name w:val="Document Map"/>
    <w:basedOn w:val="Normal"/>
    <w:semiHidden/>
    <w:rsid w:val="008751BB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8751BB"/>
    <w:pPr>
      <w:spacing w:before="240" w:after="60"/>
      <w:jc w:val="center"/>
      <w:outlineLvl w:val="0"/>
    </w:pPr>
    <w:rPr>
      <w:rFonts w:cs="Arial"/>
      <w:b/>
      <w:bCs/>
      <w:sz w:val="48"/>
      <w:szCs w:val="32"/>
    </w:rPr>
  </w:style>
  <w:style w:type="paragraph" w:customStyle="1" w:styleId="Sample">
    <w:name w:val="Sample"/>
    <w:basedOn w:val="Normal"/>
    <w:autoRedefine/>
    <w:rsid w:val="008751BB"/>
    <w:rPr>
      <w:rFonts w:ascii="Courier" w:hAnsi="Courier"/>
      <w:sz w:val="21"/>
    </w:rPr>
  </w:style>
  <w:style w:type="paragraph" w:styleId="Header">
    <w:name w:val="header"/>
    <w:basedOn w:val="Normal"/>
    <w:rsid w:val="00875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SmHeading">
    <w:name w:val="Table_Sm_Heading"/>
    <w:basedOn w:val="Normal"/>
    <w:rsid w:val="008751BB"/>
    <w:pPr>
      <w:keepNext/>
      <w:keepLines/>
      <w:widowControl/>
      <w:spacing w:before="60" w:after="40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rsid w:val="008751BB"/>
    <w:pPr>
      <w:widowControl/>
      <w:spacing w:before="40" w:after="40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RunningToken">
    <w:name w:val="Running Token"/>
    <w:basedOn w:val="Normal"/>
    <w:autoRedefine/>
    <w:rsid w:val="008751BB"/>
    <w:rPr>
      <w:color w:val="FF0000"/>
    </w:rPr>
  </w:style>
  <w:style w:type="paragraph" w:styleId="ListParagraph">
    <w:name w:val="List Paragraph"/>
    <w:basedOn w:val="Normal"/>
    <w:uiPriority w:val="34"/>
    <w:qFormat/>
    <w:rsid w:val="000E3448"/>
    <w:pPr>
      <w:ind w:left="720"/>
      <w:contextualSpacing/>
    </w:pPr>
  </w:style>
  <w:style w:type="character" w:styleId="Hyperlink">
    <w:name w:val="Hyperlink"/>
    <w:basedOn w:val="DefaultParagraphFont"/>
    <w:rsid w:val="004673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finance" TargetMode="External"/><Relationship Id="rId5" Type="http://schemas.openxmlformats.org/officeDocument/2006/relationships/hyperlink" Target="http://www.google.com/finance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\wordtemplate\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Design.dot</Template>
  <TotalTime>1954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Diameter Agent 设计</vt:lpstr>
    </vt:vector>
  </TitlesOfParts>
  <Company>home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Diameter Agent 设计</dc:title>
  <dc:creator>Yi Cheng</dc:creator>
  <cp:lastModifiedBy>Yi Cheng</cp:lastModifiedBy>
  <cp:revision>251</cp:revision>
  <dcterms:created xsi:type="dcterms:W3CDTF">2010-10-21T04:51:00Z</dcterms:created>
  <dcterms:modified xsi:type="dcterms:W3CDTF">2010-11-16T00:09:00Z</dcterms:modified>
</cp:coreProperties>
</file>