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DEB" w:rsidRDefault="004A5F46" w:rsidP="00E81BBA">
      <w:pPr>
        <w:pStyle w:val="Title"/>
      </w:pPr>
      <w:r>
        <w:t xml:space="preserve">Web </w:t>
      </w:r>
      <w:r w:rsidR="00A24920">
        <w:t>Policy High Level Design</w:t>
      </w:r>
    </w:p>
    <w:p w:rsidR="00990F02" w:rsidRDefault="00990F02" w:rsidP="00E81BBA">
      <w:pPr>
        <w:jc w:val="center"/>
        <w:rPr>
          <w:color w:val="FF0000"/>
        </w:rPr>
      </w:pPr>
      <w:r w:rsidRPr="00990F02">
        <w:rPr>
          <w:color w:val="FF0000"/>
        </w:rPr>
        <w:t>This document is highly confidential! No Disclosure!</w:t>
      </w:r>
    </w:p>
    <w:p w:rsidR="00A77860" w:rsidRDefault="00A77860" w:rsidP="00A77860">
      <w:pPr>
        <w:pStyle w:val="Heading1"/>
      </w:pPr>
      <w:r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50"/>
        <w:gridCol w:w="5804"/>
      </w:tblGrid>
      <w:tr w:rsidR="00A77860" w:rsidTr="00965066">
        <w:tc>
          <w:tcPr>
            <w:tcW w:w="1368" w:type="dxa"/>
          </w:tcPr>
          <w:p w:rsidR="00A77860" w:rsidRPr="009B2599" w:rsidRDefault="009B2599" w:rsidP="00A77860">
            <w:r w:rsidRPr="009B2599">
              <w:t>C</w:t>
            </w:r>
            <w:r>
              <w:t>heng Yi</w:t>
            </w:r>
          </w:p>
        </w:tc>
        <w:tc>
          <w:tcPr>
            <w:tcW w:w="1350" w:type="dxa"/>
          </w:tcPr>
          <w:p w:rsidR="00A77860" w:rsidRPr="009B2599" w:rsidRDefault="008D53AC" w:rsidP="00A77860">
            <w:r>
              <w:t>2010/12/15</w:t>
            </w:r>
          </w:p>
        </w:tc>
        <w:tc>
          <w:tcPr>
            <w:tcW w:w="5804" w:type="dxa"/>
          </w:tcPr>
          <w:p w:rsidR="00A77860" w:rsidRPr="009B2599" w:rsidRDefault="00965066" w:rsidP="00965066">
            <w:pPr>
              <w:pStyle w:val="ListParagraph"/>
              <w:numPr>
                <w:ilvl w:val="0"/>
                <w:numId w:val="47"/>
              </w:numPr>
            </w:pPr>
            <w:r>
              <w:t>Add Module and Module Dependency</w:t>
            </w:r>
          </w:p>
        </w:tc>
      </w:tr>
      <w:tr w:rsidR="00030CE1" w:rsidTr="00965066">
        <w:tc>
          <w:tcPr>
            <w:tcW w:w="1368" w:type="dxa"/>
          </w:tcPr>
          <w:p w:rsidR="00030CE1" w:rsidRDefault="001C22C1" w:rsidP="00A77860">
            <w:r>
              <w:rPr>
                <w:rFonts w:hint="eastAsia"/>
              </w:rPr>
              <w:t>Cheng Yi</w:t>
            </w:r>
          </w:p>
        </w:tc>
        <w:tc>
          <w:tcPr>
            <w:tcW w:w="1350" w:type="dxa"/>
          </w:tcPr>
          <w:p w:rsidR="00030CE1" w:rsidRPr="00030CE1" w:rsidRDefault="001C22C1" w:rsidP="00A77860">
            <w:r>
              <w:rPr>
                <w:rFonts w:hint="eastAsia"/>
              </w:rPr>
              <w:t>2010/12/21</w:t>
            </w:r>
          </w:p>
        </w:tc>
        <w:tc>
          <w:tcPr>
            <w:tcW w:w="5804" w:type="dxa"/>
          </w:tcPr>
          <w:p w:rsidR="00030CE1" w:rsidRDefault="001C22C1" w:rsidP="001C22C1">
            <w:pPr>
              <w:pStyle w:val="ListParagraph"/>
              <w:numPr>
                <w:ilvl w:val="0"/>
                <w:numId w:val="47"/>
              </w:numPr>
            </w:pPr>
            <w:r>
              <w:t xml:space="preserve">Add Module </w:t>
            </w:r>
            <w:r>
              <w:rPr>
                <w:rFonts w:hint="eastAsia"/>
              </w:rPr>
              <w:t>Repository</w:t>
            </w:r>
          </w:p>
        </w:tc>
      </w:tr>
    </w:tbl>
    <w:p w:rsidR="00E81BBA" w:rsidRDefault="00E81BBA" w:rsidP="00A77860">
      <w:pPr>
        <w:rPr>
          <w:color w:val="FF0000"/>
        </w:rPr>
      </w:pPr>
    </w:p>
    <w:p w:rsidR="00990F02" w:rsidRDefault="00261C04" w:rsidP="00261C04">
      <w:pPr>
        <w:pStyle w:val="Heading1"/>
      </w:pPr>
      <w:r>
        <w:t>Architecture</w:t>
      </w:r>
    </w:p>
    <w:p w:rsidR="00261C04" w:rsidRDefault="00261C04" w:rsidP="00261C04"/>
    <w:p w:rsidR="00261C04" w:rsidRDefault="002D6164" w:rsidP="002D6164">
      <w:pPr>
        <w:pStyle w:val="Heading2"/>
      </w:pPr>
      <w:r>
        <w:t xml:space="preserve">Modules and </w:t>
      </w:r>
      <w:r w:rsidR="00241BE5">
        <w:t>Module Dependency</w:t>
      </w:r>
    </w:p>
    <w:p w:rsidR="00243F32" w:rsidRDefault="00EC4F7E" w:rsidP="00A526C9">
      <w:r>
        <w:object w:dxaOrig="11951" w:dyaOrig="136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2pt;height:443.5pt" o:ole="">
            <v:imagedata r:id="rId6" o:title=""/>
          </v:shape>
          <o:OLEObject Type="Embed" ProgID="Visio.Drawing.11" ShapeID="_x0000_i1025" DrawAspect="Content" ObjectID="_1419255262" r:id="rId7"/>
        </w:object>
      </w:r>
    </w:p>
    <w:p w:rsidR="00243F32" w:rsidRDefault="00243F32" w:rsidP="00A526C9"/>
    <w:p w:rsidR="005710EB" w:rsidRDefault="005710EB" w:rsidP="00A526C9">
      <w:r>
        <w:lastRenderedPageBreak/>
        <w:t>Utility</w:t>
      </w:r>
    </w:p>
    <w:p w:rsidR="005710EB" w:rsidRDefault="005710EB" w:rsidP="005710EB">
      <w:pPr>
        <w:pStyle w:val="ListParagraph"/>
        <w:numPr>
          <w:ilvl w:val="0"/>
          <w:numId w:val="42"/>
        </w:numPr>
      </w:pPr>
      <w:r>
        <w:t>Web Utility</w:t>
      </w:r>
    </w:p>
    <w:p w:rsidR="005710EB" w:rsidRDefault="005710EB" w:rsidP="005710EB"/>
    <w:p w:rsidR="00243F32" w:rsidRDefault="00243F32" w:rsidP="00A526C9">
      <w:r>
        <w:t>Common</w:t>
      </w:r>
    </w:p>
    <w:p w:rsidR="00243F32" w:rsidRDefault="00040D94" w:rsidP="00D75E19">
      <w:pPr>
        <w:pStyle w:val="ListParagraph"/>
        <w:numPr>
          <w:ilvl w:val="0"/>
          <w:numId w:val="38"/>
        </w:numPr>
      </w:pPr>
      <w:r>
        <w:t>Policy Event Interface</w:t>
      </w:r>
    </w:p>
    <w:p w:rsidR="00040D94" w:rsidRDefault="00040D94" w:rsidP="00D75E19">
      <w:pPr>
        <w:pStyle w:val="ListParagraph"/>
        <w:numPr>
          <w:ilvl w:val="0"/>
          <w:numId w:val="38"/>
        </w:numPr>
      </w:pPr>
      <w:r>
        <w:t>Action Interface</w:t>
      </w:r>
    </w:p>
    <w:p w:rsidR="00243F32" w:rsidRDefault="00243F32" w:rsidP="00A526C9"/>
    <w:p w:rsidR="00A526C9" w:rsidRDefault="00BC54AB" w:rsidP="00A526C9">
      <w:r>
        <w:t>Data Source</w:t>
      </w:r>
      <w:r w:rsidR="00243F32">
        <w:t xml:space="preserve"> Engine</w:t>
      </w:r>
    </w:p>
    <w:p w:rsidR="00502481" w:rsidRDefault="00502481" w:rsidP="00502481">
      <w:pPr>
        <w:pStyle w:val="ListParagraph"/>
        <w:numPr>
          <w:ilvl w:val="0"/>
          <w:numId w:val="37"/>
        </w:numPr>
      </w:pPr>
      <w:r w:rsidRPr="00502481">
        <w:t>Maintain various data sources</w:t>
      </w:r>
    </w:p>
    <w:p w:rsidR="00502481" w:rsidRDefault="00502481" w:rsidP="00502481">
      <w:pPr>
        <w:pStyle w:val="ListParagraph"/>
        <w:numPr>
          <w:ilvl w:val="0"/>
          <w:numId w:val="37"/>
        </w:numPr>
      </w:pPr>
      <w:r w:rsidRPr="00502481">
        <w:t>Map from the data to Policy Event (including how to get the data)</w:t>
      </w:r>
    </w:p>
    <w:p w:rsidR="00502481" w:rsidRDefault="00502481" w:rsidP="00502481">
      <w:pPr>
        <w:pStyle w:val="ListParagraph"/>
        <w:numPr>
          <w:ilvl w:val="0"/>
          <w:numId w:val="37"/>
        </w:numPr>
      </w:pPr>
      <w:r w:rsidRPr="00502481">
        <w:t>Regularly (pull or push) fetch the data and map them to Policy Event.</w:t>
      </w:r>
    </w:p>
    <w:p w:rsidR="00BC54AB" w:rsidRDefault="00502481" w:rsidP="00502481">
      <w:pPr>
        <w:pStyle w:val="ListParagraph"/>
        <w:numPr>
          <w:ilvl w:val="0"/>
          <w:numId w:val="37"/>
        </w:numPr>
      </w:pPr>
      <w:r w:rsidRPr="00502481">
        <w:t>Maintain the Policy Event Cache, if new/updated event found, trigger the policy engine.</w:t>
      </w:r>
    </w:p>
    <w:p w:rsidR="00BC54AB" w:rsidRDefault="00BC54AB" w:rsidP="00A526C9"/>
    <w:p w:rsidR="005710EB" w:rsidRDefault="005710EB" w:rsidP="00A526C9">
      <w:r>
        <w:t>Policy Engine:</w:t>
      </w:r>
    </w:p>
    <w:p w:rsidR="005710EB" w:rsidRDefault="005710EB" w:rsidP="005710EB">
      <w:pPr>
        <w:pStyle w:val="ListParagraph"/>
        <w:numPr>
          <w:ilvl w:val="0"/>
          <w:numId w:val="39"/>
        </w:numPr>
      </w:pPr>
      <w:r>
        <w:t>Rule Maintenance</w:t>
      </w:r>
    </w:p>
    <w:p w:rsidR="005710EB" w:rsidRDefault="005710EB" w:rsidP="005710EB">
      <w:pPr>
        <w:pStyle w:val="ListParagraph"/>
        <w:numPr>
          <w:ilvl w:val="0"/>
          <w:numId w:val="39"/>
        </w:numPr>
      </w:pPr>
      <w:r>
        <w:t>Event Firing and Action Triggering</w:t>
      </w:r>
    </w:p>
    <w:p w:rsidR="005710EB" w:rsidRDefault="005710EB" w:rsidP="005710EB"/>
    <w:p w:rsidR="005710EB" w:rsidRDefault="005710EB" w:rsidP="005710EB">
      <w:r>
        <w:t>Notification Engine:</w:t>
      </w:r>
    </w:p>
    <w:p w:rsidR="005710EB" w:rsidRDefault="005710EB" w:rsidP="005710EB">
      <w:pPr>
        <w:pStyle w:val="ListParagraph"/>
        <w:numPr>
          <w:ilvl w:val="0"/>
          <w:numId w:val="40"/>
        </w:numPr>
      </w:pPr>
      <w:r>
        <w:t>Notification Template Definition</w:t>
      </w:r>
    </w:p>
    <w:p w:rsidR="005710EB" w:rsidRDefault="005710EB" w:rsidP="005710EB">
      <w:pPr>
        <w:pStyle w:val="ListParagraph"/>
        <w:numPr>
          <w:ilvl w:val="0"/>
          <w:numId w:val="40"/>
        </w:numPr>
      </w:pPr>
      <w:r>
        <w:t>Notification Service</w:t>
      </w:r>
    </w:p>
    <w:p w:rsidR="005710EB" w:rsidRDefault="005710EB" w:rsidP="005710EB"/>
    <w:p w:rsidR="005710EB" w:rsidRDefault="005710EB" w:rsidP="005710EB">
      <w:r>
        <w:t>Studio-Common</w:t>
      </w:r>
    </w:p>
    <w:p w:rsidR="00FB42D7" w:rsidRDefault="00FB42D7" w:rsidP="005710EB">
      <w:pPr>
        <w:pStyle w:val="ListParagraph"/>
        <w:numPr>
          <w:ilvl w:val="0"/>
          <w:numId w:val="43"/>
        </w:numPr>
      </w:pPr>
      <w:r>
        <w:t xml:space="preserve">Event Model Studio. </w:t>
      </w:r>
    </w:p>
    <w:p w:rsidR="005710EB" w:rsidRDefault="00FB42D7" w:rsidP="00FB42D7">
      <w:pPr>
        <w:pStyle w:val="ListParagraph"/>
        <w:numPr>
          <w:ilvl w:val="1"/>
          <w:numId w:val="43"/>
        </w:numPr>
      </w:pPr>
      <w:r>
        <w:t>Defining the classes.</w:t>
      </w:r>
    </w:p>
    <w:p w:rsidR="00FB42D7" w:rsidRDefault="00FB42D7" w:rsidP="005710EB">
      <w:pPr>
        <w:pStyle w:val="ListParagraph"/>
        <w:numPr>
          <w:ilvl w:val="0"/>
          <w:numId w:val="43"/>
        </w:numPr>
      </w:pPr>
      <w:r>
        <w:t xml:space="preserve">General Action Studio. </w:t>
      </w:r>
    </w:p>
    <w:p w:rsidR="00FB42D7" w:rsidRDefault="00FB42D7" w:rsidP="00FB42D7">
      <w:pPr>
        <w:pStyle w:val="ListParagraph"/>
        <w:numPr>
          <w:ilvl w:val="1"/>
          <w:numId w:val="43"/>
        </w:numPr>
      </w:pPr>
      <w:r>
        <w:t>Defining the scripts, statements and expressions.</w:t>
      </w:r>
    </w:p>
    <w:p w:rsidR="00FB42D7" w:rsidRDefault="00FB42D7" w:rsidP="00FB42D7"/>
    <w:p w:rsidR="005710EB" w:rsidRDefault="005710EB" w:rsidP="005710EB">
      <w:r>
        <w:t>Studio-Data Source</w:t>
      </w:r>
    </w:p>
    <w:p w:rsidR="00FB42D7" w:rsidRDefault="00FB42D7" w:rsidP="00FB42D7">
      <w:pPr>
        <w:pStyle w:val="ListParagraph"/>
        <w:numPr>
          <w:ilvl w:val="0"/>
          <w:numId w:val="44"/>
        </w:numPr>
      </w:pPr>
      <w:r>
        <w:t>Defining the data sources</w:t>
      </w:r>
    </w:p>
    <w:p w:rsidR="00FB42D7" w:rsidRDefault="00FB42D7" w:rsidP="00FB42D7">
      <w:pPr>
        <w:pStyle w:val="ListParagraph"/>
        <w:numPr>
          <w:ilvl w:val="0"/>
          <w:numId w:val="44"/>
        </w:numPr>
      </w:pPr>
      <w:r>
        <w:t>Defining the mapping from data source to policy event.</w:t>
      </w:r>
    </w:p>
    <w:p w:rsidR="00FB42D7" w:rsidRDefault="00FB42D7" w:rsidP="00FB42D7">
      <w:pPr>
        <w:pStyle w:val="ListParagraph"/>
        <w:numPr>
          <w:ilvl w:val="1"/>
          <w:numId w:val="44"/>
        </w:numPr>
      </w:pPr>
      <w:r>
        <w:t xml:space="preserve">Steps how to perform the mapping. </w:t>
      </w:r>
    </w:p>
    <w:p w:rsidR="00FB42D7" w:rsidRDefault="00FB42D7" w:rsidP="00FB42D7">
      <w:pPr>
        <w:pStyle w:val="ListParagraph"/>
        <w:ind w:left="1440"/>
      </w:pPr>
      <w:r>
        <w:t>For web data source define the navigation of the web.</w:t>
      </w:r>
    </w:p>
    <w:p w:rsidR="00FB42D7" w:rsidRDefault="00FB42D7" w:rsidP="00FB42D7">
      <w:pPr>
        <w:pStyle w:val="ListParagraph"/>
        <w:numPr>
          <w:ilvl w:val="1"/>
          <w:numId w:val="44"/>
        </w:numPr>
      </w:pPr>
    </w:p>
    <w:p w:rsidR="005710EB" w:rsidRDefault="005710EB" w:rsidP="005710EB"/>
    <w:p w:rsidR="005710EB" w:rsidRDefault="005710EB" w:rsidP="005710EB">
      <w:r>
        <w:t>Studio-Policy</w:t>
      </w:r>
    </w:p>
    <w:p w:rsidR="00FB42D7" w:rsidRDefault="00FB42D7" w:rsidP="00FB42D7">
      <w:pPr>
        <w:pStyle w:val="ListParagraph"/>
        <w:numPr>
          <w:ilvl w:val="0"/>
          <w:numId w:val="45"/>
        </w:numPr>
      </w:pPr>
      <w:r>
        <w:t>Define the rules</w:t>
      </w:r>
    </w:p>
    <w:p w:rsidR="005710EB" w:rsidRDefault="005710EB" w:rsidP="005710EB"/>
    <w:p w:rsidR="005710EB" w:rsidRDefault="005710EB" w:rsidP="005710EB">
      <w:r>
        <w:t>Studio-Notification</w:t>
      </w:r>
    </w:p>
    <w:p w:rsidR="00FB42D7" w:rsidRDefault="00FB42D7" w:rsidP="00FB42D7">
      <w:pPr>
        <w:pStyle w:val="ListParagraph"/>
        <w:numPr>
          <w:ilvl w:val="0"/>
          <w:numId w:val="46"/>
        </w:numPr>
      </w:pPr>
      <w:r>
        <w:t>Define the notification templates</w:t>
      </w:r>
    </w:p>
    <w:p w:rsidR="005710EB" w:rsidRDefault="005710EB" w:rsidP="005710EB"/>
    <w:p w:rsidR="00CA2153" w:rsidRDefault="00CA2153" w:rsidP="005710EB">
      <w:r>
        <w:rPr>
          <w:rFonts w:hint="eastAsia"/>
        </w:rPr>
        <w:t>Repository:</w:t>
      </w:r>
    </w:p>
    <w:p w:rsidR="00CA2153" w:rsidRDefault="00FA55F4" w:rsidP="00CA2153">
      <w:pPr>
        <w:pStyle w:val="ListParagraph"/>
        <w:numPr>
          <w:ilvl w:val="0"/>
          <w:numId w:val="48"/>
        </w:numPr>
      </w:pPr>
      <w:r>
        <w:rPr>
          <w:rFonts w:hint="eastAsia"/>
        </w:rPr>
        <w:t>The interface between studio and engine.</w:t>
      </w:r>
    </w:p>
    <w:p w:rsidR="00FA55F4" w:rsidRDefault="00253472" w:rsidP="00CA2153">
      <w:pPr>
        <w:pStyle w:val="ListParagraph"/>
        <w:numPr>
          <w:ilvl w:val="0"/>
          <w:numId w:val="48"/>
        </w:numPr>
      </w:pPr>
      <w:r>
        <w:rPr>
          <w:rFonts w:hint="eastAsia"/>
        </w:rPr>
        <w:t>Various s</w:t>
      </w:r>
      <w:r w:rsidR="00FA55F4">
        <w:rPr>
          <w:rFonts w:hint="eastAsia"/>
        </w:rPr>
        <w:t>tudio</w:t>
      </w:r>
      <w:r>
        <w:rPr>
          <w:rFonts w:hint="eastAsia"/>
        </w:rPr>
        <w:t>s update</w:t>
      </w:r>
      <w:r w:rsidR="00FA55F4">
        <w:rPr>
          <w:rFonts w:hint="eastAsia"/>
        </w:rPr>
        <w:t xml:space="preserve"> the Event definition, Action definition, Policy </w:t>
      </w:r>
      <w:r w:rsidR="00FA55F4">
        <w:rPr>
          <w:rFonts w:hint="eastAsia"/>
        </w:rPr>
        <w:lastRenderedPageBreak/>
        <w:t>definition, Data Source Definition, Notification Template definitions and etc into the repository.</w:t>
      </w:r>
    </w:p>
    <w:p w:rsidR="00FA55F4" w:rsidRDefault="00253472" w:rsidP="00CA2153">
      <w:pPr>
        <w:pStyle w:val="ListParagraph"/>
        <w:numPr>
          <w:ilvl w:val="0"/>
          <w:numId w:val="48"/>
        </w:numPr>
      </w:pPr>
      <w:r>
        <w:rPr>
          <w:rFonts w:hint="eastAsia"/>
        </w:rPr>
        <w:t>Various engines fetch these definitions from the repository and are notified of the updates.</w:t>
      </w:r>
    </w:p>
    <w:p w:rsidR="00253472" w:rsidRDefault="00075E00" w:rsidP="00CA2153">
      <w:pPr>
        <w:pStyle w:val="ListParagraph"/>
        <w:numPr>
          <w:ilvl w:val="0"/>
          <w:numId w:val="48"/>
        </w:numPr>
      </w:pPr>
      <w:r>
        <w:rPr>
          <w:rFonts w:hint="eastAsia"/>
        </w:rPr>
        <w:t>Repository is able to do the version control, deployment, etc.</w:t>
      </w:r>
    </w:p>
    <w:p w:rsidR="00210121" w:rsidRDefault="00210121" w:rsidP="00210121"/>
    <w:p w:rsidR="00210121" w:rsidRDefault="00210121" w:rsidP="00210121"/>
    <w:p w:rsidR="00210121" w:rsidRDefault="00210121" w:rsidP="00210121"/>
    <w:p w:rsidR="00210121" w:rsidRPr="00A526C9" w:rsidRDefault="00210121" w:rsidP="00210121">
      <w:bookmarkStart w:id="0" w:name="_GoBack"/>
      <w:bookmarkEnd w:id="0"/>
    </w:p>
    <w:sectPr w:rsidR="00210121" w:rsidRPr="00A526C9" w:rsidSect="00250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utura Hv">
    <w:panose1 w:val="020B0702020204020204"/>
    <w:charset w:val="00"/>
    <w:family w:val="swiss"/>
    <w:pitch w:val="variable"/>
    <w:sig w:usb0="A00002AF" w:usb1="5000204A" w:usb2="00000000" w:usb3="00000000" w:csb0="0000009F" w:csb1="00000000"/>
  </w:font>
  <w:font w:name="Futura Bk">
    <w:panose1 w:val="020B0502020204020303"/>
    <w:charset w:val="00"/>
    <w:family w:val="swiss"/>
    <w:pitch w:val="variable"/>
    <w:sig w:usb0="A00002AF" w:usb1="5000204A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636B"/>
    <w:multiLevelType w:val="hybridMultilevel"/>
    <w:tmpl w:val="DFB0021E"/>
    <w:lvl w:ilvl="0" w:tplc="D7FEC3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3C5545E"/>
    <w:multiLevelType w:val="hybridMultilevel"/>
    <w:tmpl w:val="6F324120"/>
    <w:lvl w:ilvl="0" w:tplc="D7FEC3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44211A5"/>
    <w:multiLevelType w:val="hybridMultilevel"/>
    <w:tmpl w:val="F0DEFBFE"/>
    <w:lvl w:ilvl="0" w:tplc="D7FEC3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4DD4147"/>
    <w:multiLevelType w:val="hybridMultilevel"/>
    <w:tmpl w:val="29D41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0E00ED"/>
    <w:multiLevelType w:val="hybridMultilevel"/>
    <w:tmpl w:val="A2F08494"/>
    <w:lvl w:ilvl="0" w:tplc="345CF4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6714A32"/>
    <w:multiLevelType w:val="hybridMultilevel"/>
    <w:tmpl w:val="52D889FE"/>
    <w:lvl w:ilvl="0" w:tplc="D7FEC3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D1522DF"/>
    <w:multiLevelType w:val="hybridMultilevel"/>
    <w:tmpl w:val="AE86CA4A"/>
    <w:lvl w:ilvl="0" w:tplc="D7FEC3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ED123F0"/>
    <w:multiLevelType w:val="hybridMultilevel"/>
    <w:tmpl w:val="3A6CB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5134FD"/>
    <w:multiLevelType w:val="hybridMultilevel"/>
    <w:tmpl w:val="2D7C6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3A253E"/>
    <w:multiLevelType w:val="hybridMultilevel"/>
    <w:tmpl w:val="06DA2D14"/>
    <w:lvl w:ilvl="0" w:tplc="D7FEC3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1669673F"/>
    <w:multiLevelType w:val="hybridMultilevel"/>
    <w:tmpl w:val="BE626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9A19E2"/>
    <w:multiLevelType w:val="hybridMultilevel"/>
    <w:tmpl w:val="633C5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6566F5"/>
    <w:multiLevelType w:val="hybridMultilevel"/>
    <w:tmpl w:val="D2BC3658"/>
    <w:lvl w:ilvl="0" w:tplc="D7FEC3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199F1C93"/>
    <w:multiLevelType w:val="hybridMultilevel"/>
    <w:tmpl w:val="2FA07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5902A4"/>
    <w:multiLevelType w:val="hybridMultilevel"/>
    <w:tmpl w:val="002E5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BD17F3"/>
    <w:multiLevelType w:val="hybridMultilevel"/>
    <w:tmpl w:val="5074C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C067BD"/>
    <w:multiLevelType w:val="hybridMultilevel"/>
    <w:tmpl w:val="963E4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F37FEF"/>
    <w:multiLevelType w:val="hybridMultilevel"/>
    <w:tmpl w:val="61186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BE79AC"/>
    <w:multiLevelType w:val="hybridMultilevel"/>
    <w:tmpl w:val="14625CFC"/>
    <w:lvl w:ilvl="0" w:tplc="D7FEC3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2CE33E67"/>
    <w:multiLevelType w:val="hybridMultilevel"/>
    <w:tmpl w:val="E5EE9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A428EB"/>
    <w:multiLevelType w:val="hybridMultilevel"/>
    <w:tmpl w:val="BC3279FA"/>
    <w:lvl w:ilvl="0" w:tplc="D7FEC3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2E6066E1"/>
    <w:multiLevelType w:val="hybridMultilevel"/>
    <w:tmpl w:val="ED9E6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F7E374F"/>
    <w:multiLevelType w:val="hybridMultilevel"/>
    <w:tmpl w:val="4DECE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A44B2D"/>
    <w:multiLevelType w:val="hybridMultilevel"/>
    <w:tmpl w:val="9730A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A02310D"/>
    <w:multiLevelType w:val="hybridMultilevel"/>
    <w:tmpl w:val="19B822DC"/>
    <w:lvl w:ilvl="0" w:tplc="D7FEC3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41B1661D"/>
    <w:multiLevelType w:val="hybridMultilevel"/>
    <w:tmpl w:val="98A22934"/>
    <w:lvl w:ilvl="0" w:tplc="D7FEC3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4273688B"/>
    <w:multiLevelType w:val="hybridMultilevel"/>
    <w:tmpl w:val="165C2F9E"/>
    <w:lvl w:ilvl="0" w:tplc="D7FEC3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44B46127"/>
    <w:multiLevelType w:val="hybridMultilevel"/>
    <w:tmpl w:val="1DA6C78A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>
    <w:nsid w:val="490D3F50"/>
    <w:multiLevelType w:val="hybridMultilevel"/>
    <w:tmpl w:val="3028B3AA"/>
    <w:lvl w:ilvl="0" w:tplc="D7FEC3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526E14E3"/>
    <w:multiLevelType w:val="hybridMultilevel"/>
    <w:tmpl w:val="E74A8AE4"/>
    <w:lvl w:ilvl="0" w:tplc="4C9450BE">
      <w:numFmt w:val="bullet"/>
      <w:lvlText w:val=""/>
      <w:lvlJc w:val="left"/>
      <w:pPr>
        <w:ind w:left="72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252470"/>
    <w:multiLevelType w:val="hybridMultilevel"/>
    <w:tmpl w:val="0E949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491D96"/>
    <w:multiLevelType w:val="hybridMultilevel"/>
    <w:tmpl w:val="7F2E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276B85"/>
    <w:multiLevelType w:val="hybridMultilevel"/>
    <w:tmpl w:val="B6D6A72C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3">
    <w:nsid w:val="6B393E30"/>
    <w:multiLevelType w:val="hybridMultilevel"/>
    <w:tmpl w:val="D4A0B742"/>
    <w:lvl w:ilvl="0" w:tplc="D7FEC3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6F0029B7"/>
    <w:multiLevelType w:val="hybridMultilevel"/>
    <w:tmpl w:val="EA2E9F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39272F8"/>
    <w:multiLevelType w:val="hybridMultilevel"/>
    <w:tmpl w:val="A566E2EC"/>
    <w:lvl w:ilvl="0" w:tplc="D7FEC3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75CD1175"/>
    <w:multiLevelType w:val="multilevel"/>
    <w:tmpl w:val="6598D61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37">
    <w:nsid w:val="75CD11E7"/>
    <w:multiLevelType w:val="hybridMultilevel"/>
    <w:tmpl w:val="BD46D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5C5A90"/>
    <w:multiLevelType w:val="hybridMultilevel"/>
    <w:tmpl w:val="CCE88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266B2A"/>
    <w:multiLevelType w:val="hybridMultilevel"/>
    <w:tmpl w:val="4B127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E01E52"/>
    <w:multiLevelType w:val="hybridMultilevel"/>
    <w:tmpl w:val="0A5CC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DB4C3E"/>
    <w:multiLevelType w:val="hybridMultilevel"/>
    <w:tmpl w:val="1F1000E8"/>
    <w:lvl w:ilvl="0" w:tplc="D7FEC3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6"/>
  </w:num>
  <w:num w:numId="2">
    <w:abstractNumId w:val="30"/>
  </w:num>
  <w:num w:numId="3">
    <w:abstractNumId w:val="21"/>
  </w:num>
  <w:num w:numId="4">
    <w:abstractNumId w:val="40"/>
  </w:num>
  <w:num w:numId="5">
    <w:abstractNumId w:val="11"/>
  </w:num>
  <w:num w:numId="6">
    <w:abstractNumId w:val="7"/>
  </w:num>
  <w:num w:numId="7">
    <w:abstractNumId w:val="8"/>
  </w:num>
  <w:num w:numId="8">
    <w:abstractNumId w:val="17"/>
  </w:num>
  <w:num w:numId="9">
    <w:abstractNumId w:val="31"/>
  </w:num>
  <w:num w:numId="10">
    <w:abstractNumId w:val="3"/>
  </w:num>
  <w:num w:numId="11">
    <w:abstractNumId w:val="14"/>
  </w:num>
  <w:num w:numId="12">
    <w:abstractNumId w:val="4"/>
  </w:num>
  <w:num w:numId="13">
    <w:abstractNumId w:val="1"/>
  </w:num>
  <w:num w:numId="14">
    <w:abstractNumId w:val="9"/>
  </w:num>
  <w:num w:numId="15">
    <w:abstractNumId w:val="33"/>
  </w:num>
  <w:num w:numId="16">
    <w:abstractNumId w:val="35"/>
  </w:num>
  <w:num w:numId="17">
    <w:abstractNumId w:val="0"/>
  </w:num>
  <w:num w:numId="18">
    <w:abstractNumId w:val="28"/>
  </w:num>
  <w:num w:numId="19">
    <w:abstractNumId w:val="41"/>
  </w:num>
  <w:num w:numId="20">
    <w:abstractNumId w:val="6"/>
  </w:num>
  <w:num w:numId="21">
    <w:abstractNumId w:val="5"/>
  </w:num>
  <w:num w:numId="22">
    <w:abstractNumId w:val="12"/>
  </w:num>
  <w:num w:numId="23">
    <w:abstractNumId w:val="25"/>
  </w:num>
  <w:num w:numId="24">
    <w:abstractNumId w:val="26"/>
  </w:num>
  <w:num w:numId="25">
    <w:abstractNumId w:val="24"/>
  </w:num>
  <w:num w:numId="26">
    <w:abstractNumId w:val="20"/>
  </w:num>
  <w:num w:numId="27">
    <w:abstractNumId w:val="2"/>
  </w:num>
  <w:num w:numId="28">
    <w:abstractNumId w:val="18"/>
  </w:num>
  <w:num w:numId="29">
    <w:abstractNumId w:val="36"/>
  </w:num>
  <w:num w:numId="30">
    <w:abstractNumId w:val="29"/>
  </w:num>
  <w:num w:numId="31">
    <w:abstractNumId w:val="36"/>
  </w:num>
  <w:num w:numId="32">
    <w:abstractNumId w:val="36"/>
  </w:num>
  <w:num w:numId="33">
    <w:abstractNumId w:val="36"/>
  </w:num>
  <w:num w:numId="34">
    <w:abstractNumId w:val="36"/>
  </w:num>
  <w:num w:numId="35">
    <w:abstractNumId w:val="36"/>
  </w:num>
  <w:num w:numId="36">
    <w:abstractNumId w:val="34"/>
  </w:num>
  <w:num w:numId="37">
    <w:abstractNumId w:val="10"/>
  </w:num>
  <w:num w:numId="38">
    <w:abstractNumId w:val="19"/>
  </w:num>
  <w:num w:numId="39">
    <w:abstractNumId w:val="22"/>
  </w:num>
  <w:num w:numId="40">
    <w:abstractNumId w:val="23"/>
  </w:num>
  <w:num w:numId="41">
    <w:abstractNumId w:val="37"/>
  </w:num>
  <w:num w:numId="42">
    <w:abstractNumId w:val="27"/>
  </w:num>
  <w:num w:numId="43">
    <w:abstractNumId w:val="32"/>
  </w:num>
  <w:num w:numId="44">
    <w:abstractNumId w:val="13"/>
  </w:num>
  <w:num w:numId="45">
    <w:abstractNumId w:val="38"/>
  </w:num>
  <w:num w:numId="46">
    <w:abstractNumId w:val="39"/>
  </w:num>
  <w:num w:numId="47">
    <w:abstractNumId w:val="15"/>
  </w:num>
  <w:num w:numId="48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B2445"/>
    <w:rsid w:val="000024DB"/>
    <w:rsid w:val="00002FAC"/>
    <w:rsid w:val="00006211"/>
    <w:rsid w:val="00012B26"/>
    <w:rsid w:val="00014436"/>
    <w:rsid w:val="00016461"/>
    <w:rsid w:val="0002071F"/>
    <w:rsid w:val="000214EE"/>
    <w:rsid w:val="000262DB"/>
    <w:rsid w:val="000277F0"/>
    <w:rsid w:val="00030CE1"/>
    <w:rsid w:val="00040D94"/>
    <w:rsid w:val="000504B5"/>
    <w:rsid w:val="00053C7C"/>
    <w:rsid w:val="00053E33"/>
    <w:rsid w:val="000547A8"/>
    <w:rsid w:val="00055538"/>
    <w:rsid w:val="000567FA"/>
    <w:rsid w:val="00064FFC"/>
    <w:rsid w:val="000670D6"/>
    <w:rsid w:val="00067A02"/>
    <w:rsid w:val="0007087F"/>
    <w:rsid w:val="000745FE"/>
    <w:rsid w:val="00075E00"/>
    <w:rsid w:val="00076DF4"/>
    <w:rsid w:val="00083AB7"/>
    <w:rsid w:val="0008785B"/>
    <w:rsid w:val="00093811"/>
    <w:rsid w:val="0009396F"/>
    <w:rsid w:val="00094F5E"/>
    <w:rsid w:val="000953E0"/>
    <w:rsid w:val="00095B4E"/>
    <w:rsid w:val="0009710B"/>
    <w:rsid w:val="0009750B"/>
    <w:rsid w:val="000975F9"/>
    <w:rsid w:val="000A442B"/>
    <w:rsid w:val="000B31DF"/>
    <w:rsid w:val="000B36BB"/>
    <w:rsid w:val="000B5A90"/>
    <w:rsid w:val="000B6288"/>
    <w:rsid w:val="000B6302"/>
    <w:rsid w:val="000C07D7"/>
    <w:rsid w:val="000C4D2C"/>
    <w:rsid w:val="000C640F"/>
    <w:rsid w:val="000D147B"/>
    <w:rsid w:val="000D1538"/>
    <w:rsid w:val="000E3448"/>
    <w:rsid w:val="000E59E8"/>
    <w:rsid w:val="000F1F00"/>
    <w:rsid w:val="001054E3"/>
    <w:rsid w:val="001063A2"/>
    <w:rsid w:val="00106EB9"/>
    <w:rsid w:val="001070EC"/>
    <w:rsid w:val="001130BC"/>
    <w:rsid w:val="0011389F"/>
    <w:rsid w:val="00113EE1"/>
    <w:rsid w:val="00114B6C"/>
    <w:rsid w:val="00115A86"/>
    <w:rsid w:val="00115F4F"/>
    <w:rsid w:val="00121B4F"/>
    <w:rsid w:val="00125F87"/>
    <w:rsid w:val="00126674"/>
    <w:rsid w:val="001278B3"/>
    <w:rsid w:val="00127984"/>
    <w:rsid w:val="00132856"/>
    <w:rsid w:val="00133B5C"/>
    <w:rsid w:val="00133E92"/>
    <w:rsid w:val="0013402F"/>
    <w:rsid w:val="00135A79"/>
    <w:rsid w:val="00150EDE"/>
    <w:rsid w:val="001542C8"/>
    <w:rsid w:val="00155453"/>
    <w:rsid w:val="001564A7"/>
    <w:rsid w:val="00157423"/>
    <w:rsid w:val="0016230A"/>
    <w:rsid w:val="00162669"/>
    <w:rsid w:val="001665EB"/>
    <w:rsid w:val="001676A3"/>
    <w:rsid w:val="00170BE6"/>
    <w:rsid w:val="0018681A"/>
    <w:rsid w:val="00186825"/>
    <w:rsid w:val="001874CD"/>
    <w:rsid w:val="00191E43"/>
    <w:rsid w:val="001969AA"/>
    <w:rsid w:val="00196BCC"/>
    <w:rsid w:val="001A039C"/>
    <w:rsid w:val="001A16FC"/>
    <w:rsid w:val="001A6498"/>
    <w:rsid w:val="001A6653"/>
    <w:rsid w:val="001B0DDC"/>
    <w:rsid w:val="001B180E"/>
    <w:rsid w:val="001B317A"/>
    <w:rsid w:val="001C22C1"/>
    <w:rsid w:val="001C4949"/>
    <w:rsid w:val="001C752E"/>
    <w:rsid w:val="001D2801"/>
    <w:rsid w:val="001D45DE"/>
    <w:rsid w:val="001D47EE"/>
    <w:rsid w:val="001D5C69"/>
    <w:rsid w:val="001E2141"/>
    <w:rsid w:val="001E54CF"/>
    <w:rsid w:val="001F0AD3"/>
    <w:rsid w:val="001F25F0"/>
    <w:rsid w:val="001F3909"/>
    <w:rsid w:val="0020107C"/>
    <w:rsid w:val="002054E1"/>
    <w:rsid w:val="00210121"/>
    <w:rsid w:val="00210527"/>
    <w:rsid w:val="0021196B"/>
    <w:rsid w:val="00215873"/>
    <w:rsid w:val="0021733E"/>
    <w:rsid w:val="0022664C"/>
    <w:rsid w:val="002271CE"/>
    <w:rsid w:val="00232C79"/>
    <w:rsid w:val="00234657"/>
    <w:rsid w:val="002355ED"/>
    <w:rsid w:val="002375D8"/>
    <w:rsid w:val="00241BE5"/>
    <w:rsid w:val="00243F32"/>
    <w:rsid w:val="00245F24"/>
    <w:rsid w:val="002503F0"/>
    <w:rsid w:val="00250F35"/>
    <w:rsid w:val="00251C0E"/>
    <w:rsid w:val="00253472"/>
    <w:rsid w:val="00254E5C"/>
    <w:rsid w:val="00256886"/>
    <w:rsid w:val="002600E8"/>
    <w:rsid w:val="00260A11"/>
    <w:rsid w:val="002614F0"/>
    <w:rsid w:val="00261C04"/>
    <w:rsid w:val="00262D0D"/>
    <w:rsid w:val="00263015"/>
    <w:rsid w:val="002638D2"/>
    <w:rsid w:val="00276E51"/>
    <w:rsid w:val="00282458"/>
    <w:rsid w:val="00283EDB"/>
    <w:rsid w:val="00284D7D"/>
    <w:rsid w:val="00286BF3"/>
    <w:rsid w:val="00287AFF"/>
    <w:rsid w:val="00287C43"/>
    <w:rsid w:val="00287FA5"/>
    <w:rsid w:val="00290965"/>
    <w:rsid w:val="00292889"/>
    <w:rsid w:val="0029653E"/>
    <w:rsid w:val="00296FCD"/>
    <w:rsid w:val="00297480"/>
    <w:rsid w:val="002A12D8"/>
    <w:rsid w:val="002A5147"/>
    <w:rsid w:val="002A5B7C"/>
    <w:rsid w:val="002A5CE6"/>
    <w:rsid w:val="002B1C85"/>
    <w:rsid w:val="002B1CEA"/>
    <w:rsid w:val="002B2DEB"/>
    <w:rsid w:val="002B34B6"/>
    <w:rsid w:val="002C2751"/>
    <w:rsid w:val="002C3F53"/>
    <w:rsid w:val="002D08C4"/>
    <w:rsid w:val="002D3C24"/>
    <w:rsid w:val="002D5260"/>
    <w:rsid w:val="002D5F9B"/>
    <w:rsid w:val="002D6164"/>
    <w:rsid w:val="002E6075"/>
    <w:rsid w:val="002F1ED6"/>
    <w:rsid w:val="0030068A"/>
    <w:rsid w:val="00304D6E"/>
    <w:rsid w:val="00314010"/>
    <w:rsid w:val="00321242"/>
    <w:rsid w:val="00323897"/>
    <w:rsid w:val="00323D5D"/>
    <w:rsid w:val="00326018"/>
    <w:rsid w:val="00326AE0"/>
    <w:rsid w:val="00326E51"/>
    <w:rsid w:val="00332C60"/>
    <w:rsid w:val="00342598"/>
    <w:rsid w:val="00342FA9"/>
    <w:rsid w:val="003431D0"/>
    <w:rsid w:val="003436C5"/>
    <w:rsid w:val="00343B38"/>
    <w:rsid w:val="0035196A"/>
    <w:rsid w:val="00353B76"/>
    <w:rsid w:val="003566FA"/>
    <w:rsid w:val="00361493"/>
    <w:rsid w:val="00361E80"/>
    <w:rsid w:val="003620CD"/>
    <w:rsid w:val="00364918"/>
    <w:rsid w:val="0037018A"/>
    <w:rsid w:val="0037236F"/>
    <w:rsid w:val="003738FD"/>
    <w:rsid w:val="0037547E"/>
    <w:rsid w:val="00376238"/>
    <w:rsid w:val="0037700B"/>
    <w:rsid w:val="00380FA3"/>
    <w:rsid w:val="0038370C"/>
    <w:rsid w:val="00390004"/>
    <w:rsid w:val="003A07A4"/>
    <w:rsid w:val="003A0C4F"/>
    <w:rsid w:val="003A6238"/>
    <w:rsid w:val="003A6A2E"/>
    <w:rsid w:val="003B34D3"/>
    <w:rsid w:val="003B5B14"/>
    <w:rsid w:val="003B73BD"/>
    <w:rsid w:val="003C5342"/>
    <w:rsid w:val="003D26FD"/>
    <w:rsid w:val="003D6222"/>
    <w:rsid w:val="003E2CD9"/>
    <w:rsid w:val="003E5AF7"/>
    <w:rsid w:val="003E7CB1"/>
    <w:rsid w:val="003F5A19"/>
    <w:rsid w:val="003F6A38"/>
    <w:rsid w:val="003F782E"/>
    <w:rsid w:val="00400F71"/>
    <w:rsid w:val="004010DC"/>
    <w:rsid w:val="004022AC"/>
    <w:rsid w:val="004047D4"/>
    <w:rsid w:val="00406C6C"/>
    <w:rsid w:val="00410716"/>
    <w:rsid w:val="0041126B"/>
    <w:rsid w:val="0041424D"/>
    <w:rsid w:val="00415C7A"/>
    <w:rsid w:val="004236A9"/>
    <w:rsid w:val="00431F1F"/>
    <w:rsid w:val="0043640A"/>
    <w:rsid w:val="004402F5"/>
    <w:rsid w:val="00441A88"/>
    <w:rsid w:val="00444178"/>
    <w:rsid w:val="00446781"/>
    <w:rsid w:val="00451F94"/>
    <w:rsid w:val="00467359"/>
    <w:rsid w:val="004677E6"/>
    <w:rsid w:val="004702A0"/>
    <w:rsid w:val="00472DCA"/>
    <w:rsid w:val="00474A80"/>
    <w:rsid w:val="0047509E"/>
    <w:rsid w:val="00477A01"/>
    <w:rsid w:val="004835BC"/>
    <w:rsid w:val="004850AD"/>
    <w:rsid w:val="004862C8"/>
    <w:rsid w:val="004905F0"/>
    <w:rsid w:val="00490BF6"/>
    <w:rsid w:val="0049184A"/>
    <w:rsid w:val="004A1F49"/>
    <w:rsid w:val="004A227D"/>
    <w:rsid w:val="004A5F46"/>
    <w:rsid w:val="004A7FFA"/>
    <w:rsid w:val="004B4506"/>
    <w:rsid w:val="004B6F79"/>
    <w:rsid w:val="004B744A"/>
    <w:rsid w:val="004C304A"/>
    <w:rsid w:val="004C4F04"/>
    <w:rsid w:val="004D1356"/>
    <w:rsid w:val="004D31F2"/>
    <w:rsid w:val="004E01D1"/>
    <w:rsid w:val="004E108E"/>
    <w:rsid w:val="004E267C"/>
    <w:rsid w:val="004E7806"/>
    <w:rsid w:val="004E7DF3"/>
    <w:rsid w:val="004F11E2"/>
    <w:rsid w:val="004F3984"/>
    <w:rsid w:val="004F416C"/>
    <w:rsid w:val="004F5C21"/>
    <w:rsid w:val="00501A8B"/>
    <w:rsid w:val="00502481"/>
    <w:rsid w:val="00503D85"/>
    <w:rsid w:val="00504B0C"/>
    <w:rsid w:val="00505769"/>
    <w:rsid w:val="0050772F"/>
    <w:rsid w:val="0051061C"/>
    <w:rsid w:val="0051148B"/>
    <w:rsid w:val="005126E8"/>
    <w:rsid w:val="00515F1F"/>
    <w:rsid w:val="00526633"/>
    <w:rsid w:val="00532186"/>
    <w:rsid w:val="0054045A"/>
    <w:rsid w:val="00540DAF"/>
    <w:rsid w:val="0056054C"/>
    <w:rsid w:val="00570157"/>
    <w:rsid w:val="00570248"/>
    <w:rsid w:val="005710EB"/>
    <w:rsid w:val="0057285C"/>
    <w:rsid w:val="00572E5D"/>
    <w:rsid w:val="00574A52"/>
    <w:rsid w:val="00575EDC"/>
    <w:rsid w:val="00576315"/>
    <w:rsid w:val="00576FE3"/>
    <w:rsid w:val="00581730"/>
    <w:rsid w:val="005856A1"/>
    <w:rsid w:val="005942B2"/>
    <w:rsid w:val="005A02D7"/>
    <w:rsid w:val="005B12DC"/>
    <w:rsid w:val="005B61E2"/>
    <w:rsid w:val="005B7232"/>
    <w:rsid w:val="005C117E"/>
    <w:rsid w:val="005C1835"/>
    <w:rsid w:val="005C2252"/>
    <w:rsid w:val="005C2FF7"/>
    <w:rsid w:val="005D2986"/>
    <w:rsid w:val="005D2BC9"/>
    <w:rsid w:val="005D504F"/>
    <w:rsid w:val="005D5611"/>
    <w:rsid w:val="005D5E7A"/>
    <w:rsid w:val="005E60D1"/>
    <w:rsid w:val="005F3167"/>
    <w:rsid w:val="005F4833"/>
    <w:rsid w:val="0060252F"/>
    <w:rsid w:val="00610517"/>
    <w:rsid w:val="0061635F"/>
    <w:rsid w:val="00625793"/>
    <w:rsid w:val="00631D8B"/>
    <w:rsid w:val="00631E46"/>
    <w:rsid w:val="00633703"/>
    <w:rsid w:val="006347F0"/>
    <w:rsid w:val="006415F7"/>
    <w:rsid w:val="00641F22"/>
    <w:rsid w:val="00643788"/>
    <w:rsid w:val="00645BBF"/>
    <w:rsid w:val="00652B07"/>
    <w:rsid w:val="0065411C"/>
    <w:rsid w:val="00654549"/>
    <w:rsid w:val="00654B24"/>
    <w:rsid w:val="00655ADC"/>
    <w:rsid w:val="00660907"/>
    <w:rsid w:val="00661F3E"/>
    <w:rsid w:val="006629E9"/>
    <w:rsid w:val="0066705E"/>
    <w:rsid w:val="00667493"/>
    <w:rsid w:val="00681CB7"/>
    <w:rsid w:val="00681CE2"/>
    <w:rsid w:val="00682A90"/>
    <w:rsid w:val="00684B03"/>
    <w:rsid w:val="00685218"/>
    <w:rsid w:val="00687088"/>
    <w:rsid w:val="00690960"/>
    <w:rsid w:val="006920AF"/>
    <w:rsid w:val="0069384D"/>
    <w:rsid w:val="006947B1"/>
    <w:rsid w:val="00696B1D"/>
    <w:rsid w:val="006A782C"/>
    <w:rsid w:val="006B215C"/>
    <w:rsid w:val="006B4131"/>
    <w:rsid w:val="006B6FA3"/>
    <w:rsid w:val="006C0423"/>
    <w:rsid w:val="006C1319"/>
    <w:rsid w:val="006C151C"/>
    <w:rsid w:val="006C367F"/>
    <w:rsid w:val="006C43B4"/>
    <w:rsid w:val="006C75D2"/>
    <w:rsid w:val="006D4F16"/>
    <w:rsid w:val="006D7928"/>
    <w:rsid w:val="006E0786"/>
    <w:rsid w:val="006E1F2F"/>
    <w:rsid w:val="006E253B"/>
    <w:rsid w:val="006E7AA6"/>
    <w:rsid w:val="006F2EC7"/>
    <w:rsid w:val="007003AC"/>
    <w:rsid w:val="00701B6C"/>
    <w:rsid w:val="0070240E"/>
    <w:rsid w:val="00702A98"/>
    <w:rsid w:val="0071174C"/>
    <w:rsid w:val="00712277"/>
    <w:rsid w:val="00716E81"/>
    <w:rsid w:val="00724654"/>
    <w:rsid w:val="0073384C"/>
    <w:rsid w:val="007367E1"/>
    <w:rsid w:val="00736B1A"/>
    <w:rsid w:val="00746346"/>
    <w:rsid w:val="0075191C"/>
    <w:rsid w:val="00754153"/>
    <w:rsid w:val="0075557E"/>
    <w:rsid w:val="00756614"/>
    <w:rsid w:val="00761CB5"/>
    <w:rsid w:val="00764E67"/>
    <w:rsid w:val="00764EA2"/>
    <w:rsid w:val="00766BCC"/>
    <w:rsid w:val="00771080"/>
    <w:rsid w:val="00771647"/>
    <w:rsid w:val="0077175F"/>
    <w:rsid w:val="00774309"/>
    <w:rsid w:val="007774B6"/>
    <w:rsid w:val="00777D45"/>
    <w:rsid w:val="007800CB"/>
    <w:rsid w:val="00781ACE"/>
    <w:rsid w:val="007838BD"/>
    <w:rsid w:val="00783ACD"/>
    <w:rsid w:val="00785484"/>
    <w:rsid w:val="00790331"/>
    <w:rsid w:val="00796069"/>
    <w:rsid w:val="00796D2C"/>
    <w:rsid w:val="0079760B"/>
    <w:rsid w:val="007A09B4"/>
    <w:rsid w:val="007A3267"/>
    <w:rsid w:val="007A702B"/>
    <w:rsid w:val="007A70FB"/>
    <w:rsid w:val="007A7CB6"/>
    <w:rsid w:val="007B2E37"/>
    <w:rsid w:val="007B5DB5"/>
    <w:rsid w:val="007B7462"/>
    <w:rsid w:val="007C1322"/>
    <w:rsid w:val="007C1B47"/>
    <w:rsid w:val="007C1FE3"/>
    <w:rsid w:val="007C53B0"/>
    <w:rsid w:val="007C5F70"/>
    <w:rsid w:val="007D56FD"/>
    <w:rsid w:val="007D76A1"/>
    <w:rsid w:val="007E08BC"/>
    <w:rsid w:val="007E1191"/>
    <w:rsid w:val="007E1422"/>
    <w:rsid w:val="007E51A0"/>
    <w:rsid w:val="007E5E0E"/>
    <w:rsid w:val="007F120D"/>
    <w:rsid w:val="007F4738"/>
    <w:rsid w:val="0080015C"/>
    <w:rsid w:val="008014FD"/>
    <w:rsid w:val="00801BF6"/>
    <w:rsid w:val="0080291C"/>
    <w:rsid w:val="00802ED8"/>
    <w:rsid w:val="00802F5D"/>
    <w:rsid w:val="008038EB"/>
    <w:rsid w:val="00804E0D"/>
    <w:rsid w:val="008066AC"/>
    <w:rsid w:val="008069A7"/>
    <w:rsid w:val="00812D5B"/>
    <w:rsid w:val="00813FE8"/>
    <w:rsid w:val="00816E9B"/>
    <w:rsid w:val="00820CAB"/>
    <w:rsid w:val="008211EB"/>
    <w:rsid w:val="00821E2B"/>
    <w:rsid w:val="00831244"/>
    <w:rsid w:val="00836E13"/>
    <w:rsid w:val="00840AA5"/>
    <w:rsid w:val="00841FDE"/>
    <w:rsid w:val="00842879"/>
    <w:rsid w:val="00844176"/>
    <w:rsid w:val="00844E31"/>
    <w:rsid w:val="00846DA1"/>
    <w:rsid w:val="008601E3"/>
    <w:rsid w:val="008607B8"/>
    <w:rsid w:val="00861DE9"/>
    <w:rsid w:val="00862CBB"/>
    <w:rsid w:val="008713F1"/>
    <w:rsid w:val="00872737"/>
    <w:rsid w:val="008751BB"/>
    <w:rsid w:val="00875B44"/>
    <w:rsid w:val="00876BE4"/>
    <w:rsid w:val="00883050"/>
    <w:rsid w:val="0088718B"/>
    <w:rsid w:val="0089284B"/>
    <w:rsid w:val="008A040C"/>
    <w:rsid w:val="008A0DD8"/>
    <w:rsid w:val="008A197C"/>
    <w:rsid w:val="008A7647"/>
    <w:rsid w:val="008B0E6D"/>
    <w:rsid w:val="008B2309"/>
    <w:rsid w:val="008B3106"/>
    <w:rsid w:val="008B64A1"/>
    <w:rsid w:val="008C2578"/>
    <w:rsid w:val="008C5532"/>
    <w:rsid w:val="008D53AC"/>
    <w:rsid w:val="008E084F"/>
    <w:rsid w:val="008E28AF"/>
    <w:rsid w:val="008F4F40"/>
    <w:rsid w:val="008F54BB"/>
    <w:rsid w:val="008F61ED"/>
    <w:rsid w:val="009021C1"/>
    <w:rsid w:val="009057F0"/>
    <w:rsid w:val="0091128C"/>
    <w:rsid w:val="00920CF3"/>
    <w:rsid w:val="009219BA"/>
    <w:rsid w:val="00924EEF"/>
    <w:rsid w:val="00930B5F"/>
    <w:rsid w:val="009315CB"/>
    <w:rsid w:val="00943126"/>
    <w:rsid w:val="009442F6"/>
    <w:rsid w:val="00955554"/>
    <w:rsid w:val="00957BEA"/>
    <w:rsid w:val="00965066"/>
    <w:rsid w:val="009717FB"/>
    <w:rsid w:val="009729A9"/>
    <w:rsid w:val="00973461"/>
    <w:rsid w:val="00977B3B"/>
    <w:rsid w:val="009843FB"/>
    <w:rsid w:val="00987444"/>
    <w:rsid w:val="00990ACD"/>
    <w:rsid w:val="00990F02"/>
    <w:rsid w:val="00991D99"/>
    <w:rsid w:val="00994876"/>
    <w:rsid w:val="00997471"/>
    <w:rsid w:val="00997946"/>
    <w:rsid w:val="009A2056"/>
    <w:rsid w:val="009A2DDF"/>
    <w:rsid w:val="009A380C"/>
    <w:rsid w:val="009A4510"/>
    <w:rsid w:val="009B00DF"/>
    <w:rsid w:val="009B1A6D"/>
    <w:rsid w:val="009B237B"/>
    <w:rsid w:val="009B2599"/>
    <w:rsid w:val="009B29E4"/>
    <w:rsid w:val="009B5459"/>
    <w:rsid w:val="009B7850"/>
    <w:rsid w:val="009C44DE"/>
    <w:rsid w:val="009C62F7"/>
    <w:rsid w:val="009D36EC"/>
    <w:rsid w:val="009D412C"/>
    <w:rsid w:val="009D5778"/>
    <w:rsid w:val="009D6694"/>
    <w:rsid w:val="009E20BB"/>
    <w:rsid w:val="009E311E"/>
    <w:rsid w:val="009E4D3C"/>
    <w:rsid w:val="009E60BC"/>
    <w:rsid w:val="009E66A4"/>
    <w:rsid w:val="009E6D17"/>
    <w:rsid w:val="009F42D8"/>
    <w:rsid w:val="009F4D9C"/>
    <w:rsid w:val="009F6224"/>
    <w:rsid w:val="009F6BED"/>
    <w:rsid w:val="00A078F1"/>
    <w:rsid w:val="00A10A1E"/>
    <w:rsid w:val="00A119A9"/>
    <w:rsid w:val="00A11EDB"/>
    <w:rsid w:val="00A1452D"/>
    <w:rsid w:val="00A17110"/>
    <w:rsid w:val="00A17529"/>
    <w:rsid w:val="00A231D0"/>
    <w:rsid w:val="00A234BC"/>
    <w:rsid w:val="00A24920"/>
    <w:rsid w:val="00A25D0B"/>
    <w:rsid w:val="00A350EE"/>
    <w:rsid w:val="00A35A9A"/>
    <w:rsid w:val="00A371ED"/>
    <w:rsid w:val="00A44413"/>
    <w:rsid w:val="00A44E0E"/>
    <w:rsid w:val="00A455B8"/>
    <w:rsid w:val="00A52297"/>
    <w:rsid w:val="00A526A4"/>
    <w:rsid w:val="00A526C9"/>
    <w:rsid w:val="00A52B4F"/>
    <w:rsid w:val="00A558D8"/>
    <w:rsid w:val="00A60B9E"/>
    <w:rsid w:val="00A66411"/>
    <w:rsid w:val="00A77860"/>
    <w:rsid w:val="00A84AF8"/>
    <w:rsid w:val="00A8612F"/>
    <w:rsid w:val="00A974B7"/>
    <w:rsid w:val="00AA0258"/>
    <w:rsid w:val="00AA0FB0"/>
    <w:rsid w:val="00AA43D1"/>
    <w:rsid w:val="00AB07A6"/>
    <w:rsid w:val="00AB0F0F"/>
    <w:rsid w:val="00AB21BD"/>
    <w:rsid w:val="00AB2445"/>
    <w:rsid w:val="00AB2F87"/>
    <w:rsid w:val="00AB6B60"/>
    <w:rsid w:val="00AC1A51"/>
    <w:rsid w:val="00AC4766"/>
    <w:rsid w:val="00AC787A"/>
    <w:rsid w:val="00AD2E41"/>
    <w:rsid w:val="00AD3373"/>
    <w:rsid w:val="00AD5E46"/>
    <w:rsid w:val="00AD657A"/>
    <w:rsid w:val="00AE0C21"/>
    <w:rsid w:val="00AE1204"/>
    <w:rsid w:val="00AE3B37"/>
    <w:rsid w:val="00AE6C33"/>
    <w:rsid w:val="00AE7A04"/>
    <w:rsid w:val="00AF0005"/>
    <w:rsid w:val="00AF29C9"/>
    <w:rsid w:val="00AF3544"/>
    <w:rsid w:val="00AF6D12"/>
    <w:rsid w:val="00B00BE5"/>
    <w:rsid w:val="00B01A31"/>
    <w:rsid w:val="00B01C08"/>
    <w:rsid w:val="00B13D3B"/>
    <w:rsid w:val="00B15E1E"/>
    <w:rsid w:val="00B15F2F"/>
    <w:rsid w:val="00B224AF"/>
    <w:rsid w:val="00B25F91"/>
    <w:rsid w:val="00B2602B"/>
    <w:rsid w:val="00B34A5D"/>
    <w:rsid w:val="00B400E8"/>
    <w:rsid w:val="00B422CB"/>
    <w:rsid w:val="00B46E65"/>
    <w:rsid w:val="00B503D2"/>
    <w:rsid w:val="00B53A16"/>
    <w:rsid w:val="00B552E6"/>
    <w:rsid w:val="00B604DF"/>
    <w:rsid w:val="00B6455E"/>
    <w:rsid w:val="00B64A1B"/>
    <w:rsid w:val="00B6528D"/>
    <w:rsid w:val="00B70529"/>
    <w:rsid w:val="00B735C0"/>
    <w:rsid w:val="00B83AB2"/>
    <w:rsid w:val="00B93B70"/>
    <w:rsid w:val="00B969B1"/>
    <w:rsid w:val="00B9757A"/>
    <w:rsid w:val="00BA0A03"/>
    <w:rsid w:val="00BB268E"/>
    <w:rsid w:val="00BB765F"/>
    <w:rsid w:val="00BB7A7C"/>
    <w:rsid w:val="00BC0DD5"/>
    <w:rsid w:val="00BC54AB"/>
    <w:rsid w:val="00BC599B"/>
    <w:rsid w:val="00BC5BCF"/>
    <w:rsid w:val="00BC71FA"/>
    <w:rsid w:val="00BD4F2B"/>
    <w:rsid w:val="00BD61FC"/>
    <w:rsid w:val="00BE367D"/>
    <w:rsid w:val="00BE393B"/>
    <w:rsid w:val="00BE395E"/>
    <w:rsid w:val="00BE3FF5"/>
    <w:rsid w:val="00BE7DC7"/>
    <w:rsid w:val="00BF0FA0"/>
    <w:rsid w:val="00BF1F4B"/>
    <w:rsid w:val="00BF206A"/>
    <w:rsid w:val="00BF53CC"/>
    <w:rsid w:val="00BF56F0"/>
    <w:rsid w:val="00BF70F0"/>
    <w:rsid w:val="00BF7585"/>
    <w:rsid w:val="00C02449"/>
    <w:rsid w:val="00C03EF4"/>
    <w:rsid w:val="00C053C4"/>
    <w:rsid w:val="00C10BDE"/>
    <w:rsid w:val="00C12D75"/>
    <w:rsid w:val="00C13517"/>
    <w:rsid w:val="00C14DAA"/>
    <w:rsid w:val="00C16F51"/>
    <w:rsid w:val="00C20734"/>
    <w:rsid w:val="00C2499C"/>
    <w:rsid w:val="00C25D54"/>
    <w:rsid w:val="00C262B9"/>
    <w:rsid w:val="00C31BB7"/>
    <w:rsid w:val="00C3229B"/>
    <w:rsid w:val="00C36B6B"/>
    <w:rsid w:val="00C453E8"/>
    <w:rsid w:val="00C45D0D"/>
    <w:rsid w:val="00C52E35"/>
    <w:rsid w:val="00C539D6"/>
    <w:rsid w:val="00C53C38"/>
    <w:rsid w:val="00C54E9D"/>
    <w:rsid w:val="00C576D6"/>
    <w:rsid w:val="00C6152E"/>
    <w:rsid w:val="00C61D1A"/>
    <w:rsid w:val="00C76EE5"/>
    <w:rsid w:val="00C84D7A"/>
    <w:rsid w:val="00C862E4"/>
    <w:rsid w:val="00C8754D"/>
    <w:rsid w:val="00C91563"/>
    <w:rsid w:val="00C93274"/>
    <w:rsid w:val="00CA1BE2"/>
    <w:rsid w:val="00CA2153"/>
    <w:rsid w:val="00CA238C"/>
    <w:rsid w:val="00CA2EA6"/>
    <w:rsid w:val="00CA4656"/>
    <w:rsid w:val="00CA46C3"/>
    <w:rsid w:val="00CA4B8D"/>
    <w:rsid w:val="00CB2053"/>
    <w:rsid w:val="00CB232E"/>
    <w:rsid w:val="00CC4AF2"/>
    <w:rsid w:val="00CC4E39"/>
    <w:rsid w:val="00CC52F7"/>
    <w:rsid w:val="00CD3D14"/>
    <w:rsid w:val="00CD4284"/>
    <w:rsid w:val="00CD471B"/>
    <w:rsid w:val="00CD560B"/>
    <w:rsid w:val="00CD6AE0"/>
    <w:rsid w:val="00CD7C87"/>
    <w:rsid w:val="00CE0088"/>
    <w:rsid w:val="00CE3C04"/>
    <w:rsid w:val="00CE4D1A"/>
    <w:rsid w:val="00CF0368"/>
    <w:rsid w:val="00CF26A2"/>
    <w:rsid w:val="00CF45AA"/>
    <w:rsid w:val="00CF478A"/>
    <w:rsid w:val="00CF6D82"/>
    <w:rsid w:val="00D00506"/>
    <w:rsid w:val="00D0328A"/>
    <w:rsid w:val="00D048B0"/>
    <w:rsid w:val="00D06A86"/>
    <w:rsid w:val="00D15D7B"/>
    <w:rsid w:val="00D23B68"/>
    <w:rsid w:val="00D25065"/>
    <w:rsid w:val="00D258EE"/>
    <w:rsid w:val="00D26AC3"/>
    <w:rsid w:val="00D3203D"/>
    <w:rsid w:val="00D3408C"/>
    <w:rsid w:val="00D3440C"/>
    <w:rsid w:val="00D41CD2"/>
    <w:rsid w:val="00D42197"/>
    <w:rsid w:val="00D456CB"/>
    <w:rsid w:val="00D6112B"/>
    <w:rsid w:val="00D63D93"/>
    <w:rsid w:val="00D64731"/>
    <w:rsid w:val="00D655BB"/>
    <w:rsid w:val="00D75548"/>
    <w:rsid w:val="00D75E19"/>
    <w:rsid w:val="00D80B1D"/>
    <w:rsid w:val="00D83B5B"/>
    <w:rsid w:val="00D83E4F"/>
    <w:rsid w:val="00D8601D"/>
    <w:rsid w:val="00D87161"/>
    <w:rsid w:val="00D87EA8"/>
    <w:rsid w:val="00D90B0E"/>
    <w:rsid w:val="00D94001"/>
    <w:rsid w:val="00D959AA"/>
    <w:rsid w:val="00DA2D7D"/>
    <w:rsid w:val="00DA3E47"/>
    <w:rsid w:val="00DA5C19"/>
    <w:rsid w:val="00DA7E48"/>
    <w:rsid w:val="00DB6AC6"/>
    <w:rsid w:val="00DB71F8"/>
    <w:rsid w:val="00DB7FD9"/>
    <w:rsid w:val="00DC1D5A"/>
    <w:rsid w:val="00DC3F8E"/>
    <w:rsid w:val="00DC63C7"/>
    <w:rsid w:val="00DC7FFC"/>
    <w:rsid w:val="00DD3922"/>
    <w:rsid w:val="00DD5FBA"/>
    <w:rsid w:val="00DD662E"/>
    <w:rsid w:val="00DE22F5"/>
    <w:rsid w:val="00DE363D"/>
    <w:rsid w:val="00DE7F3B"/>
    <w:rsid w:val="00DF1675"/>
    <w:rsid w:val="00DF1B63"/>
    <w:rsid w:val="00DF3A2B"/>
    <w:rsid w:val="00DF4871"/>
    <w:rsid w:val="00E01E7F"/>
    <w:rsid w:val="00E04964"/>
    <w:rsid w:val="00E069D6"/>
    <w:rsid w:val="00E143EC"/>
    <w:rsid w:val="00E1488F"/>
    <w:rsid w:val="00E24ABF"/>
    <w:rsid w:val="00E26C53"/>
    <w:rsid w:val="00E306B1"/>
    <w:rsid w:val="00E331BD"/>
    <w:rsid w:val="00E33E63"/>
    <w:rsid w:val="00E36975"/>
    <w:rsid w:val="00E37F29"/>
    <w:rsid w:val="00E42AF7"/>
    <w:rsid w:val="00E45A65"/>
    <w:rsid w:val="00E45F74"/>
    <w:rsid w:val="00E46B74"/>
    <w:rsid w:val="00E616B7"/>
    <w:rsid w:val="00E62137"/>
    <w:rsid w:val="00E622D2"/>
    <w:rsid w:val="00E64194"/>
    <w:rsid w:val="00E64DDB"/>
    <w:rsid w:val="00E7099A"/>
    <w:rsid w:val="00E81BBA"/>
    <w:rsid w:val="00E81CB0"/>
    <w:rsid w:val="00E81E57"/>
    <w:rsid w:val="00E833A4"/>
    <w:rsid w:val="00E83923"/>
    <w:rsid w:val="00E879FF"/>
    <w:rsid w:val="00E93F46"/>
    <w:rsid w:val="00E95ABE"/>
    <w:rsid w:val="00E97204"/>
    <w:rsid w:val="00EA2A14"/>
    <w:rsid w:val="00EA3357"/>
    <w:rsid w:val="00EA43A1"/>
    <w:rsid w:val="00EB1C95"/>
    <w:rsid w:val="00EC1182"/>
    <w:rsid w:val="00EC12F6"/>
    <w:rsid w:val="00EC3AC9"/>
    <w:rsid w:val="00EC4F7E"/>
    <w:rsid w:val="00EC5334"/>
    <w:rsid w:val="00ED0D02"/>
    <w:rsid w:val="00ED67F2"/>
    <w:rsid w:val="00EE1C35"/>
    <w:rsid w:val="00EE2902"/>
    <w:rsid w:val="00EF1F91"/>
    <w:rsid w:val="00EF27C9"/>
    <w:rsid w:val="00EF5286"/>
    <w:rsid w:val="00EF5323"/>
    <w:rsid w:val="00F0315E"/>
    <w:rsid w:val="00F0556D"/>
    <w:rsid w:val="00F12947"/>
    <w:rsid w:val="00F13141"/>
    <w:rsid w:val="00F133B7"/>
    <w:rsid w:val="00F163B8"/>
    <w:rsid w:val="00F254F4"/>
    <w:rsid w:val="00F33A14"/>
    <w:rsid w:val="00F371F8"/>
    <w:rsid w:val="00F40043"/>
    <w:rsid w:val="00F43901"/>
    <w:rsid w:val="00F44E8D"/>
    <w:rsid w:val="00F450D9"/>
    <w:rsid w:val="00F45815"/>
    <w:rsid w:val="00F468C6"/>
    <w:rsid w:val="00F47115"/>
    <w:rsid w:val="00F501F3"/>
    <w:rsid w:val="00F50CC3"/>
    <w:rsid w:val="00F52BD9"/>
    <w:rsid w:val="00F569FE"/>
    <w:rsid w:val="00F5749F"/>
    <w:rsid w:val="00F574D3"/>
    <w:rsid w:val="00F65926"/>
    <w:rsid w:val="00F66532"/>
    <w:rsid w:val="00F73AE5"/>
    <w:rsid w:val="00F7540D"/>
    <w:rsid w:val="00F77A5C"/>
    <w:rsid w:val="00F80E1E"/>
    <w:rsid w:val="00F818C9"/>
    <w:rsid w:val="00F82333"/>
    <w:rsid w:val="00F83C6E"/>
    <w:rsid w:val="00F91403"/>
    <w:rsid w:val="00F954C5"/>
    <w:rsid w:val="00FA1B71"/>
    <w:rsid w:val="00FA543B"/>
    <w:rsid w:val="00FA55F4"/>
    <w:rsid w:val="00FA5F78"/>
    <w:rsid w:val="00FB07CD"/>
    <w:rsid w:val="00FB0C24"/>
    <w:rsid w:val="00FB188F"/>
    <w:rsid w:val="00FB42D7"/>
    <w:rsid w:val="00FB7746"/>
    <w:rsid w:val="00FB7D4A"/>
    <w:rsid w:val="00FC0234"/>
    <w:rsid w:val="00FC2BD9"/>
    <w:rsid w:val="00FC30A1"/>
    <w:rsid w:val="00FC3BAC"/>
    <w:rsid w:val="00FC4DB0"/>
    <w:rsid w:val="00FE0A79"/>
    <w:rsid w:val="00FE1DD9"/>
    <w:rsid w:val="00FE205E"/>
    <w:rsid w:val="00FF2BEC"/>
    <w:rsid w:val="00FF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C22C1"/>
    <w:pPr>
      <w:widowControl w:val="0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1C22C1"/>
    <w:pPr>
      <w:keepNext/>
      <w:keepLines/>
      <w:numPr>
        <w:numId w:val="1"/>
      </w:numPr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autoRedefine/>
    <w:qFormat/>
    <w:rsid w:val="001C22C1"/>
    <w:pPr>
      <w:keepNext/>
      <w:keepLines/>
      <w:numPr>
        <w:ilvl w:val="1"/>
        <w:numId w:val="1"/>
      </w:numPr>
      <w:outlineLvl w:val="1"/>
    </w:pPr>
    <w:rPr>
      <w:rFonts w:eastAsia="黑体"/>
      <w:b/>
      <w:bCs/>
      <w:sz w:val="36"/>
      <w:szCs w:val="32"/>
    </w:rPr>
  </w:style>
  <w:style w:type="paragraph" w:styleId="Heading3">
    <w:name w:val="heading 3"/>
    <w:basedOn w:val="Normal"/>
    <w:next w:val="Normal"/>
    <w:autoRedefine/>
    <w:qFormat/>
    <w:rsid w:val="001C22C1"/>
    <w:pPr>
      <w:keepNext/>
      <w:keepLines/>
      <w:numPr>
        <w:ilvl w:val="2"/>
        <w:numId w:val="1"/>
      </w:numPr>
      <w:tabs>
        <w:tab w:val="left" w:pos="0"/>
      </w:tabs>
      <w:outlineLvl w:val="2"/>
    </w:pPr>
    <w:rPr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autoRedefine/>
    <w:qFormat/>
    <w:rsid w:val="001C22C1"/>
    <w:pPr>
      <w:keepNext/>
      <w:keepLines/>
      <w:numPr>
        <w:ilvl w:val="3"/>
        <w:numId w:val="1"/>
      </w:numPr>
      <w:outlineLvl w:val="3"/>
    </w:pPr>
    <w:rPr>
      <w:rFonts w:eastAsia="黑体"/>
      <w:b/>
      <w:bCs/>
      <w:sz w:val="30"/>
      <w:szCs w:val="28"/>
    </w:rPr>
  </w:style>
  <w:style w:type="paragraph" w:styleId="Heading5">
    <w:name w:val="heading 5"/>
    <w:basedOn w:val="Normal"/>
    <w:next w:val="Normal"/>
    <w:autoRedefine/>
    <w:qFormat/>
    <w:rsid w:val="001C22C1"/>
    <w:pPr>
      <w:keepNext/>
      <w:keepLines/>
      <w:numPr>
        <w:ilvl w:val="4"/>
        <w:numId w:val="1"/>
      </w:numPr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1C22C1"/>
    <w:pPr>
      <w:spacing w:before="240" w:after="60"/>
      <w:outlineLvl w:val="5"/>
    </w:pPr>
    <w:rPr>
      <w:b/>
      <w:bCs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C22C1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next w:val="Normal"/>
    <w:autoRedefine/>
    <w:rsid w:val="001C22C1"/>
    <w:pPr>
      <w:jc w:val="center"/>
    </w:pPr>
    <w:rPr>
      <w:sz w:val="40"/>
    </w:rPr>
  </w:style>
  <w:style w:type="paragraph" w:styleId="DocumentMap">
    <w:name w:val="Document Map"/>
    <w:basedOn w:val="Normal"/>
    <w:semiHidden/>
    <w:rsid w:val="001C22C1"/>
    <w:pPr>
      <w:shd w:val="clear" w:color="auto" w:fill="000080"/>
    </w:pPr>
    <w:rPr>
      <w:rFonts w:ascii="Tahoma" w:hAnsi="Tahoma" w:cs="Tahoma"/>
    </w:rPr>
  </w:style>
  <w:style w:type="paragraph" w:styleId="Title">
    <w:name w:val="Title"/>
    <w:basedOn w:val="Normal"/>
    <w:qFormat/>
    <w:rsid w:val="001C22C1"/>
    <w:pPr>
      <w:spacing w:before="240" w:after="60"/>
      <w:jc w:val="center"/>
      <w:outlineLvl w:val="0"/>
    </w:pPr>
    <w:rPr>
      <w:rFonts w:cs="Arial"/>
      <w:b/>
      <w:bCs/>
      <w:sz w:val="48"/>
      <w:szCs w:val="32"/>
    </w:rPr>
  </w:style>
  <w:style w:type="paragraph" w:customStyle="1" w:styleId="Sample">
    <w:name w:val="Sample"/>
    <w:basedOn w:val="Normal"/>
    <w:autoRedefine/>
    <w:rsid w:val="001C22C1"/>
    <w:rPr>
      <w:rFonts w:ascii="Courier" w:hAnsi="Courier"/>
      <w:sz w:val="21"/>
    </w:rPr>
  </w:style>
  <w:style w:type="paragraph" w:styleId="Header">
    <w:name w:val="header"/>
    <w:basedOn w:val="Normal"/>
    <w:rsid w:val="001C22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TableSmHeading">
    <w:name w:val="Table_Sm_Heading"/>
    <w:basedOn w:val="Normal"/>
    <w:rsid w:val="001C22C1"/>
    <w:pPr>
      <w:keepNext/>
      <w:keepLines/>
      <w:widowControl/>
      <w:spacing w:before="60" w:after="40"/>
    </w:pPr>
    <w:rPr>
      <w:rFonts w:ascii="Futura Hv" w:hAnsi="Futura Hv"/>
      <w:kern w:val="0"/>
      <w:sz w:val="16"/>
      <w:szCs w:val="20"/>
      <w:lang w:eastAsia="en-US"/>
    </w:rPr>
  </w:style>
  <w:style w:type="paragraph" w:customStyle="1" w:styleId="TableMedium">
    <w:name w:val="Table_Medium"/>
    <w:basedOn w:val="Normal"/>
    <w:rsid w:val="001C22C1"/>
    <w:pPr>
      <w:widowControl/>
      <w:spacing w:before="40" w:after="40"/>
    </w:pPr>
    <w:rPr>
      <w:rFonts w:ascii="Futura Bk" w:hAnsi="Futura Bk"/>
      <w:kern w:val="0"/>
      <w:sz w:val="18"/>
      <w:szCs w:val="20"/>
      <w:lang w:eastAsia="en-US"/>
    </w:rPr>
  </w:style>
  <w:style w:type="paragraph" w:customStyle="1" w:styleId="RunningToken">
    <w:name w:val="Running Token"/>
    <w:basedOn w:val="Normal"/>
    <w:autoRedefine/>
    <w:rsid w:val="001C22C1"/>
    <w:rPr>
      <w:color w:val="FF0000"/>
    </w:rPr>
  </w:style>
  <w:style w:type="paragraph" w:styleId="ListParagraph">
    <w:name w:val="List Paragraph"/>
    <w:basedOn w:val="Normal"/>
    <w:uiPriority w:val="34"/>
    <w:qFormat/>
    <w:rsid w:val="000E3448"/>
    <w:pPr>
      <w:ind w:left="720"/>
      <w:contextualSpacing/>
    </w:pPr>
  </w:style>
  <w:style w:type="character" w:styleId="Hyperlink">
    <w:name w:val="Hyperlink"/>
    <w:basedOn w:val="DefaultParagraphFont"/>
    <w:rsid w:val="004673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doc\wordtemplate\Desig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Design.dot</Template>
  <TotalTime>2023</TotalTime>
  <Pages>3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Diameter Agent 设计</vt:lpstr>
    </vt:vector>
  </TitlesOfParts>
  <Company>home</Company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Diameter Agent 设计</dc:title>
  <dc:creator>Yi Cheng</dc:creator>
  <cp:lastModifiedBy>Cheng Yi</cp:lastModifiedBy>
  <cp:revision>274</cp:revision>
  <dcterms:created xsi:type="dcterms:W3CDTF">2010-10-21T04:51:00Z</dcterms:created>
  <dcterms:modified xsi:type="dcterms:W3CDTF">2013-01-09T08:48:00Z</dcterms:modified>
</cp:coreProperties>
</file>