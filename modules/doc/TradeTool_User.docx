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EB" w:rsidRDefault="006929EE" w:rsidP="00E81BBA">
      <w:pPr>
        <w:pStyle w:val="Title"/>
      </w:pPr>
      <w:r>
        <w:t>Trade Tool</w:t>
      </w:r>
      <w:r w:rsidR="002F0C04">
        <w:t xml:space="preserve"> User Guide</w:t>
      </w:r>
    </w:p>
    <w:p w:rsidR="00A77860" w:rsidRDefault="00A77860" w:rsidP="00A77860">
      <w:pPr>
        <w:pStyle w:val="Heading1"/>
      </w:pPr>
      <w:r>
        <w:t>Document History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1241"/>
        <w:gridCol w:w="1324"/>
        <w:gridCol w:w="5283"/>
        <w:gridCol w:w="720"/>
      </w:tblGrid>
      <w:tr w:rsidR="00DC6516" w:rsidTr="00DC6516">
        <w:tc>
          <w:tcPr>
            <w:tcW w:w="1241" w:type="dxa"/>
          </w:tcPr>
          <w:p w:rsidR="00DC6516" w:rsidRPr="009B2599" w:rsidRDefault="00DC6516" w:rsidP="00A77860">
            <w:r w:rsidRPr="009B2599">
              <w:t>C</w:t>
            </w:r>
            <w:r>
              <w:t>heng Yi</w:t>
            </w:r>
          </w:p>
        </w:tc>
        <w:tc>
          <w:tcPr>
            <w:tcW w:w="1324" w:type="dxa"/>
          </w:tcPr>
          <w:p w:rsidR="00DC6516" w:rsidRPr="009B2599" w:rsidRDefault="00DC6516" w:rsidP="002F0C04">
            <w:r>
              <w:t>201</w:t>
            </w:r>
            <w:r w:rsidR="002F0C04">
              <w:t>2</w:t>
            </w:r>
            <w:r>
              <w:t>/0</w:t>
            </w:r>
            <w:r w:rsidR="002F0C04">
              <w:t>2</w:t>
            </w:r>
            <w:r>
              <w:t>/</w:t>
            </w:r>
            <w:r w:rsidR="002F0C04">
              <w:t>28</w:t>
            </w:r>
          </w:p>
        </w:tc>
        <w:tc>
          <w:tcPr>
            <w:tcW w:w="5283" w:type="dxa"/>
          </w:tcPr>
          <w:p w:rsidR="00DC6516" w:rsidRPr="009B2599" w:rsidRDefault="00DC6516" w:rsidP="002E1BAF"/>
        </w:tc>
        <w:tc>
          <w:tcPr>
            <w:tcW w:w="720" w:type="dxa"/>
          </w:tcPr>
          <w:p w:rsidR="00DC6516" w:rsidRDefault="00DC6516" w:rsidP="002E1BAF">
            <w:r>
              <w:t>V</w:t>
            </w:r>
            <w:r w:rsidR="002F0C04">
              <w:t>1.0</w:t>
            </w:r>
          </w:p>
        </w:tc>
      </w:tr>
      <w:tr w:rsidR="00621216" w:rsidTr="00DC6516">
        <w:tc>
          <w:tcPr>
            <w:tcW w:w="1241" w:type="dxa"/>
          </w:tcPr>
          <w:p w:rsidR="00621216" w:rsidRPr="009B2599" w:rsidRDefault="00621216" w:rsidP="00A77860">
            <w:r>
              <w:t>Cheng Yi</w:t>
            </w:r>
          </w:p>
        </w:tc>
        <w:tc>
          <w:tcPr>
            <w:tcW w:w="1324" w:type="dxa"/>
          </w:tcPr>
          <w:p w:rsidR="00621216" w:rsidRDefault="00621216" w:rsidP="002F0C04">
            <w:r>
              <w:t>2012/06/05</w:t>
            </w:r>
          </w:p>
        </w:tc>
        <w:tc>
          <w:tcPr>
            <w:tcW w:w="5283" w:type="dxa"/>
          </w:tcPr>
          <w:p w:rsidR="00621216" w:rsidRPr="009B2599" w:rsidRDefault="00621216" w:rsidP="002E1BAF"/>
        </w:tc>
        <w:tc>
          <w:tcPr>
            <w:tcW w:w="720" w:type="dxa"/>
          </w:tcPr>
          <w:p w:rsidR="00621216" w:rsidRDefault="00792589" w:rsidP="002E1BAF">
            <w:r>
              <w:t>V1.1</w:t>
            </w:r>
          </w:p>
        </w:tc>
      </w:tr>
      <w:tr w:rsidR="00F57DB3" w:rsidTr="00DC6516">
        <w:tc>
          <w:tcPr>
            <w:tcW w:w="1241" w:type="dxa"/>
          </w:tcPr>
          <w:p w:rsidR="00F57DB3" w:rsidRDefault="00606951" w:rsidP="00A77860">
            <w:r>
              <w:t>Cheng Yi</w:t>
            </w:r>
          </w:p>
        </w:tc>
        <w:tc>
          <w:tcPr>
            <w:tcW w:w="1324" w:type="dxa"/>
          </w:tcPr>
          <w:p w:rsidR="00F57DB3" w:rsidRDefault="00606951" w:rsidP="002F0C04">
            <w:r>
              <w:t>2014/04/07</w:t>
            </w:r>
          </w:p>
        </w:tc>
        <w:tc>
          <w:tcPr>
            <w:tcW w:w="5283" w:type="dxa"/>
          </w:tcPr>
          <w:p w:rsidR="00F57DB3" w:rsidRPr="009B2599" w:rsidRDefault="00F57DB3" w:rsidP="002E1BAF">
            <w:bookmarkStart w:id="0" w:name="_GoBack"/>
            <w:bookmarkEnd w:id="0"/>
          </w:p>
        </w:tc>
        <w:tc>
          <w:tcPr>
            <w:tcW w:w="720" w:type="dxa"/>
          </w:tcPr>
          <w:p w:rsidR="00F57DB3" w:rsidRDefault="00F57DB3" w:rsidP="002E1BAF"/>
        </w:tc>
      </w:tr>
    </w:tbl>
    <w:p w:rsidR="002F08C0" w:rsidRDefault="002F08C0" w:rsidP="008D1E52">
      <w:pPr>
        <w:pStyle w:val="Heading1"/>
      </w:pPr>
      <w:r>
        <w:t>Terminology</w:t>
      </w:r>
    </w:p>
    <w:p w:rsidR="002F08C0" w:rsidRPr="002F08C0" w:rsidRDefault="002F08C0" w:rsidP="003D7072">
      <w:pPr>
        <w:pStyle w:val="ListParagraph"/>
        <w:numPr>
          <w:ilvl w:val="0"/>
          <w:numId w:val="4"/>
        </w:numPr>
      </w:pPr>
      <w:r>
        <w:t>MF: Mid File, private text based format to store usable basic data</w:t>
      </w:r>
    </w:p>
    <w:p w:rsidR="001D1297" w:rsidRDefault="001D1297" w:rsidP="008D1E52">
      <w:pPr>
        <w:pStyle w:val="Heading1"/>
      </w:pPr>
      <w:r>
        <w:t>System Setup</w:t>
      </w:r>
    </w:p>
    <w:p w:rsidR="001D1297" w:rsidRDefault="00A41C31" w:rsidP="003D7072">
      <w:pPr>
        <w:pStyle w:val="ListParagraph"/>
        <w:numPr>
          <w:ilvl w:val="0"/>
          <w:numId w:val="5"/>
        </w:numPr>
      </w:pPr>
      <w:r>
        <w:t>Download Eclipse classic</w:t>
      </w:r>
    </w:p>
    <w:p w:rsidR="00A41C31" w:rsidRDefault="00A41C31" w:rsidP="003D7072">
      <w:pPr>
        <w:pStyle w:val="ListParagraph"/>
        <w:numPr>
          <w:ilvl w:val="0"/>
          <w:numId w:val="5"/>
        </w:numPr>
      </w:pPr>
      <w:r>
        <w:t xml:space="preserve">Install maven for eclipse: </w:t>
      </w:r>
      <w:r w:rsidRPr="00A41C31">
        <w:t xml:space="preserve">maven - </w:t>
      </w:r>
      <w:hyperlink r:id="rId7" w:history="1">
        <w:r w:rsidRPr="000C6D42">
          <w:rPr>
            <w:rStyle w:val="Hyperlink"/>
          </w:rPr>
          <w:t>http://m2eclipse.sonatype.org/sites/m2e</w:t>
        </w:r>
      </w:hyperlink>
    </w:p>
    <w:p w:rsidR="00A41C31" w:rsidRDefault="00A41C31" w:rsidP="003D7072">
      <w:pPr>
        <w:pStyle w:val="ListParagraph"/>
        <w:numPr>
          <w:ilvl w:val="0"/>
          <w:numId w:val="5"/>
        </w:numPr>
      </w:pPr>
      <w:r>
        <w:t xml:space="preserve">Install h2 database: </w:t>
      </w:r>
      <w:hyperlink r:id="rId8" w:history="1">
        <w:r w:rsidRPr="000C6D42">
          <w:rPr>
            <w:rStyle w:val="Hyperlink"/>
          </w:rPr>
          <w:t>http://www.h2database.com/html/main.html</w:t>
        </w:r>
      </w:hyperlink>
    </w:p>
    <w:p w:rsidR="00A41C31" w:rsidRPr="001D1297" w:rsidRDefault="00A41C31" w:rsidP="003D7072">
      <w:pPr>
        <w:pStyle w:val="ListParagraph"/>
        <w:numPr>
          <w:ilvl w:val="0"/>
          <w:numId w:val="5"/>
        </w:numPr>
      </w:pPr>
    </w:p>
    <w:p w:rsidR="006A5A7B" w:rsidRDefault="00897812" w:rsidP="008D1E52">
      <w:pPr>
        <w:pStyle w:val="Heading1"/>
      </w:pPr>
      <w:r>
        <w:t xml:space="preserve">Data </w:t>
      </w:r>
      <w:r w:rsidR="00F63C0E">
        <w:t>Setup</w:t>
      </w:r>
    </w:p>
    <w:p w:rsidR="00F46D01" w:rsidRPr="00F46D01" w:rsidRDefault="004B2DEB" w:rsidP="004B2DEB">
      <w:pPr>
        <w:pStyle w:val="Heading2"/>
      </w:pPr>
      <w:r>
        <w:t>Initial Setup</w:t>
      </w:r>
    </w:p>
    <w:p w:rsidR="008D1E52" w:rsidRDefault="00E664BE" w:rsidP="003D7072">
      <w:pPr>
        <w:pStyle w:val="ListParagraph"/>
        <w:numPr>
          <w:ilvl w:val="0"/>
          <w:numId w:val="2"/>
        </w:numPr>
      </w:pPr>
      <w:r>
        <w:t>Get base data</w:t>
      </w:r>
    </w:p>
    <w:p w:rsidR="00254318" w:rsidRDefault="009458A5" w:rsidP="003D7072">
      <w:pPr>
        <w:pStyle w:val="ListParagraph"/>
        <w:numPr>
          <w:ilvl w:val="0"/>
          <w:numId w:val="6"/>
        </w:numPr>
      </w:pPr>
      <w:r>
        <w:t>Down load f</w:t>
      </w:r>
      <w:r w:rsidR="00F36D1F">
        <w:t xml:space="preserve">rom </w:t>
      </w:r>
      <w:hyperlink r:id="rId9" w:history="1">
        <w:r w:rsidR="006005CB" w:rsidRPr="0089455C">
          <w:rPr>
            <w:rStyle w:val="Hyperlink"/>
          </w:rPr>
          <w:t>http://f10.gaotime.com/</w:t>
        </w:r>
      </w:hyperlink>
    </w:p>
    <w:p w:rsidR="00630B36" w:rsidRDefault="00B553FD" w:rsidP="003D7072">
      <w:pPr>
        <w:pStyle w:val="ListParagraph"/>
        <w:numPr>
          <w:ilvl w:val="0"/>
          <w:numId w:val="6"/>
        </w:numPr>
      </w:pPr>
      <w:r>
        <w:t>Unzip to “SH” and “SZ” folders</w:t>
      </w:r>
      <w:r w:rsidR="00A56042">
        <w:t xml:space="preserve"> </w:t>
      </w:r>
      <w:r w:rsidR="006A25D3">
        <w:t>respectively</w:t>
      </w:r>
      <w:r w:rsidR="00D7228D">
        <w:t xml:space="preserve"> under</w:t>
      </w:r>
      <w:r w:rsidR="00630B36">
        <w:t xml:space="preserve"> the folder specified in the </w:t>
      </w:r>
      <w:r w:rsidR="002E30A2">
        <w:t>“</w:t>
      </w:r>
      <w:r w:rsidR="00630B36">
        <w:t>TTConfig/BasicDataCfg/GAZXBaseInfoDir</w:t>
      </w:r>
      <w:r w:rsidR="002E30A2">
        <w:t>”</w:t>
      </w:r>
    </w:p>
    <w:p w:rsidR="00CC045E" w:rsidRDefault="00CC045E" w:rsidP="003D7072">
      <w:pPr>
        <w:pStyle w:val="ListParagraph"/>
        <w:numPr>
          <w:ilvl w:val="0"/>
          <w:numId w:val="6"/>
        </w:numPr>
      </w:pPr>
      <w:r>
        <w:t>Delete all the files suffixed by “f10”</w:t>
      </w:r>
    </w:p>
    <w:p w:rsidR="00E664BE" w:rsidRDefault="00E664BE" w:rsidP="003D7072">
      <w:pPr>
        <w:pStyle w:val="ListParagraph"/>
        <w:numPr>
          <w:ilvl w:val="0"/>
          <w:numId w:val="2"/>
        </w:numPr>
      </w:pPr>
      <w:r>
        <w:t>Get daily data</w:t>
      </w:r>
    </w:p>
    <w:p w:rsidR="0061441C" w:rsidRDefault="0061441C" w:rsidP="003D7072">
      <w:pPr>
        <w:pStyle w:val="ListParagraph"/>
        <w:numPr>
          <w:ilvl w:val="0"/>
          <w:numId w:val="7"/>
        </w:numPr>
      </w:pPr>
      <w:r>
        <w:t>Using TDX</w:t>
      </w:r>
      <w:r w:rsidR="00B553FD">
        <w:t>, export daily date using “YY_XXXXXX” format</w:t>
      </w:r>
      <w:r w:rsidR="00D7228D">
        <w:t xml:space="preserve"> to the folder </w:t>
      </w:r>
      <w:r w:rsidR="000436C5">
        <w:t>specified</w:t>
      </w:r>
      <w:r w:rsidR="00D7228D">
        <w:t xml:space="preserve"> in the </w:t>
      </w:r>
      <w:r w:rsidR="002E30A2">
        <w:t>“</w:t>
      </w:r>
      <w:r w:rsidR="00D7228D">
        <w:t>TTConfig/TradingDataCfg:TEDDNoAdjustDir</w:t>
      </w:r>
      <w:r w:rsidR="002E30A2">
        <w:t>”</w:t>
      </w:r>
    </w:p>
    <w:p w:rsidR="00632E06" w:rsidRDefault="00632E06" w:rsidP="003D7072">
      <w:pPr>
        <w:pStyle w:val="ListParagraph"/>
        <w:numPr>
          <w:ilvl w:val="0"/>
          <w:numId w:val="7"/>
        </w:numPr>
      </w:pPr>
      <w:r>
        <w:t xml:space="preserve">In order to make sure the TE selected has the basic info covered, select  </w:t>
      </w:r>
    </w:p>
    <w:p w:rsidR="009C1ECD" w:rsidRDefault="009C1ECD" w:rsidP="003D7072">
      <w:pPr>
        <w:pStyle w:val="ListParagraph"/>
        <w:numPr>
          <w:ilvl w:val="0"/>
          <w:numId w:val="2"/>
        </w:numPr>
      </w:pPr>
      <w:r>
        <w:t>Create/Update the ttconfig</w:t>
      </w:r>
    </w:p>
    <w:p w:rsidR="00E664BE" w:rsidRDefault="00E664BE" w:rsidP="003D7072">
      <w:pPr>
        <w:pStyle w:val="ListParagraph"/>
        <w:numPr>
          <w:ilvl w:val="0"/>
          <w:numId w:val="2"/>
        </w:numPr>
      </w:pPr>
      <w:r>
        <w:t>Generate Market Data</w:t>
      </w:r>
    </w:p>
    <w:p w:rsidR="00CE0F6F" w:rsidRDefault="00CE0F6F" w:rsidP="008563B0">
      <w:pPr>
        <w:pStyle w:val="ListParagraph"/>
      </w:pPr>
      <w:r>
        <w:t>tt-data</w:t>
      </w:r>
      <w:r w:rsidR="00527A6F">
        <w:t>/</w:t>
      </w:r>
      <w:r>
        <w:t>com.tt.test.type.GenerateMarketSection</w:t>
      </w:r>
    </w:p>
    <w:p w:rsidR="00E664BE" w:rsidRDefault="00164D1F" w:rsidP="003D7072">
      <w:pPr>
        <w:pStyle w:val="ListParagraph"/>
        <w:numPr>
          <w:ilvl w:val="0"/>
          <w:numId w:val="2"/>
        </w:numPr>
      </w:pPr>
      <w:r>
        <w:t xml:space="preserve">Generate </w:t>
      </w:r>
      <w:r w:rsidR="002B38FD">
        <w:rPr>
          <w:b/>
        </w:rPr>
        <w:t>Mid File</w:t>
      </w:r>
      <w:r w:rsidR="004A4ABE" w:rsidRPr="001B5359">
        <w:rPr>
          <w:b/>
        </w:rPr>
        <w:t xml:space="preserve"> Data</w:t>
      </w:r>
      <w:r w:rsidR="00603367">
        <w:t xml:space="preserve"> grouped by market id</w:t>
      </w:r>
      <w:r w:rsidR="00FD5EC6">
        <w:t xml:space="preserve"> (“SH”</w:t>
      </w:r>
      <w:r w:rsidR="00603367">
        <w:t xml:space="preserve">, </w:t>
      </w:r>
      <w:r w:rsidR="00FD5EC6">
        <w:t>“SZ”</w:t>
      </w:r>
      <w:r w:rsidR="00603367">
        <w:t>)</w:t>
      </w:r>
    </w:p>
    <w:p w:rsidR="00FC5A51" w:rsidRDefault="00FC5A51" w:rsidP="00FC5A51">
      <w:pPr>
        <w:pStyle w:val="ListParagraph"/>
      </w:pPr>
      <w:r>
        <w:t>tt-data/com.tt.test.tools.GenerateMidFile</w:t>
      </w:r>
    </w:p>
    <w:p w:rsidR="00C4301D" w:rsidRDefault="00C4301D" w:rsidP="003D7072">
      <w:pPr>
        <w:pStyle w:val="ListParagraph"/>
        <w:numPr>
          <w:ilvl w:val="0"/>
          <w:numId w:val="2"/>
        </w:numPr>
      </w:pPr>
      <w:r>
        <w:t>Populate the DB by running</w:t>
      </w:r>
    </w:p>
    <w:p w:rsidR="00C4301D" w:rsidRDefault="00C4301D" w:rsidP="00C4301D">
      <w:pPr>
        <w:pStyle w:val="ListParagraph"/>
      </w:pPr>
      <w:r>
        <w:t>tt-data/com.tt.test.tools.PopulateDB</w:t>
      </w:r>
    </w:p>
    <w:p w:rsidR="006A25D3" w:rsidRDefault="00F31F95" w:rsidP="003D7072">
      <w:pPr>
        <w:pStyle w:val="ListParagraph"/>
        <w:numPr>
          <w:ilvl w:val="0"/>
          <w:numId w:val="2"/>
        </w:numPr>
      </w:pPr>
      <w:r>
        <w:t>Start ui/</w:t>
      </w:r>
    </w:p>
    <w:p w:rsidR="002D3131" w:rsidRDefault="002D3131" w:rsidP="00186105">
      <w:pPr>
        <w:pStyle w:val="Heading2"/>
      </w:pPr>
      <w:r>
        <w:t>Incremental</w:t>
      </w:r>
      <w:r w:rsidR="009B1793">
        <w:t xml:space="preserve"> Update</w:t>
      </w:r>
    </w:p>
    <w:p w:rsidR="00C10BFC" w:rsidRPr="00C10BFC" w:rsidRDefault="00C10BFC" w:rsidP="00C10BFC"/>
    <w:p w:rsidR="00603367" w:rsidRDefault="00603367" w:rsidP="00F63C0E"/>
    <w:p w:rsidR="00F63C0E" w:rsidRDefault="00F63C0E" w:rsidP="00F63C0E">
      <w:pPr>
        <w:pStyle w:val="Heading1"/>
      </w:pPr>
      <w:r>
        <w:lastRenderedPageBreak/>
        <w:t>Strategy</w:t>
      </w:r>
      <w:r w:rsidR="00D9054C">
        <w:t xml:space="preserve"> Scripting</w:t>
      </w:r>
    </w:p>
    <w:p w:rsidR="00F63C0E" w:rsidRDefault="00F63C0E" w:rsidP="00F63C0E"/>
    <w:p w:rsidR="00F63C0E" w:rsidRDefault="00B97DB6" w:rsidP="00F63C0E">
      <w:pPr>
        <w:pStyle w:val="Heading2"/>
      </w:pPr>
      <w:r>
        <w:t>Trend Strategy</w:t>
      </w:r>
    </w:p>
    <w:p w:rsidR="00F63C0E" w:rsidRDefault="00F63C0E" w:rsidP="00F63C0E">
      <w:pPr>
        <w:pStyle w:val="Heading3"/>
      </w:pPr>
      <w:r>
        <w:t>Buy Opportunity</w:t>
      </w:r>
    </w:p>
    <w:p w:rsidR="00F63C0E" w:rsidRDefault="00F63C0E" w:rsidP="00F63C0E">
      <w:pPr>
        <w:pStyle w:val="Heading4"/>
      </w:pPr>
      <w:r>
        <w:t>Short Term Price based</w:t>
      </w:r>
    </w:p>
    <w:p w:rsidR="00F63C0E" w:rsidRDefault="00F63C0E" w:rsidP="00F63C0E">
      <w:pPr>
        <w:pStyle w:val="Heading5"/>
      </w:pPr>
      <w:r>
        <w:t>Over Sell</w:t>
      </w:r>
    </w:p>
    <w:p w:rsidR="00F63C0E" w:rsidRDefault="00F63C0E" w:rsidP="00F63C0E">
      <w:pPr>
        <w:keepNext/>
      </w:pPr>
      <w:r>
        <w:object w:dxaOrig="8328" w:dyaOrig="6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311.05pt" o:ole="">
            <v:imagedata r:id="rId10" o:title=""/>
          </v:shape>
          <o:OLEObject Type="Embed" ProgID="Visio.Drawing.11" ShapeID="_x0000_i1025" DrawAspect="Content" ObjectID="_1458362872" r:id="rId11"/>
        </w:object>
      </w:r>
    </w:p>
    <w:p w:rsidR="00F63C0E" w:rsidRDefault="00F63C0E" w:rsidP="00F63C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Over Sell Strategy</w:t>
      </w:r>
    </w:p>
    <w:p w:rsidR="00F63C0E" w:rsidRPr="009B33A2" w:rsidRDefault="00F63C0E" w:rsidP="00F63C0E">
      <w:r>
        <w:t>Condition: Down Range followed by an Up Range</w:t>
      </w:r>
    </w:p>
    <w:p w:rsidR="00F63C0E" w:rsidRPr="007D0A0E" w:rsidRDefault="00F63C0E" w:rsidP="00F63C0E"/>
    <w:p w:rsidR="00F63C0E" w:rsidRDefault="00F63C0E" w:rsidP="00F63C0E">
      <w:pPr>
        <w:pStyle w:val="Heading5"/>
      </w:pPr>
      <w:r>
        <w:lastRenderedPageBreak/>
        <w:t>Rush In</w:t>
      </w:r>
    </w:p>
    <w:p w:rsidR="00F63C0E" w:rsidRDefault="00F63C0E" w:rsidP="00F63C0E">
      <w:pPr>
        <w:keepNext/>
      </w:pPr>
      <w:r>
        <w:object w:dxaOrig="4449" w:dyaOrig="3853">
          <v:shape id="_x0000_i1026" type="#_x0000_t75" style="width:222.9pt;height:192.95pt" o:ole="">
            <v:imagedata r:id="rId12" o:title=""/>
          </v:shape>
          <o:OLEObject Type="Embed" ProgID="Visio.Drawing.11" ShapeID="_x0000_i1026" DrawAspect="Content" ObjectID="_1458362873" r:id="rId13"/>
        </w:object>
      </w:r>
    </w:p>
    <w:p w:rsidR="00F63C0E" w:rsidRDefault="00F63C0E" w:rsidP="00F63C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Rush In Strategy</w:t>
      </w:r>
    </w:p>
    <w:p w:rsidR="00F63C0E" w:rsidRPr="00BA7A1E" w:rsidRDefault="00F63C0E" w:rsidP="00F63C0E">
      <w:r>
        <w:t>Condition: Up Range followed by an Up Range</w:t>
      </w:r>
    </w:p>
    <w:p w:rsidR="00F63C0E" w:rsidRDefault="00F63C0E" w:rsidP="00F63C0E">
      <w:pPr>
        <w:pStyle w:val="Heading5"/>
      </w:pPr>
      <w:r>
        <w:t>Erection</w:t>
      </w:r>
    </w:p>
    <w:p w:rsidR="00F63C0E" w:rsidRDefault="00F63C0E" w:rsidP="00F63C0E">
      <w:pPr>
        <w:keepNext/>
      </w:pPr>
      <w:r>
        <w:object w:dxaOrig="6858" w:dyaOrig="4949">
          <v:shape id="_x0000_i1027" type="#_x0000_t75" style="width:342.7pt;height:247.7pt" o:ole="">
            <v:imagedata r:id="rId14" o:title=""/>
          </v:shape>
          <o:OLEObject Type="Embed" ProgID="Visio.Drawing.11" ShapeID="_x0000_i1027" DrawAspect="Content" ObjectID="_1458362874" r:id="rId15"/>
        </w:object>
      </w:r>
    </w:p>
    <w:p w:rsidR="00F63C0E" w:rsidRDefault="00F63C0E" w:rsidP="00F63C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Erection</w:t>
      </w:r>
    </w:p>
    <w:p w:rsidR="00F63C0E" w:rsidRPr="00EF64D5" w:rsidRDefault="00F63C0E" w:rsidP="00F63C0E"/>
    <w:p w:rsidR="00F63C0E" w:rsidRDefault="00F63C0E" w:rsidP="00F63C0E">
      <w:pPr>
        <w:pStyle w:val="Heading4"/>
      </w:pPr>
      <w:r>
        <w:lastRenderedPageBreak/>
        <w:t>Price &amp; Volume Up</w:t>
      </w:r>
    </w:p>
    <w:p w:rsidR="00F63C0E" w:rsidRDefault="00F63C0E" w:rsidP="00F63C0E">
      <w:pPr>
        <w:keepNext/>
      </w:pPr>
      <w:r>
        <w:object w:dxaOrig="6858" w:dyaOrig="4949">
          <v:shape id="_x0000_i1028" type="#_x0000_t75" style="width:342.7pt;height:247.7pt" o:ole="">
            <v:imagedata r:id="rId16" o:title=""/>
          </v:shape>
          <o:OLEObject Type="Embed" ProgID="Visio.Drawing.11" ShapeID="_x0000_i1028" DrawAspect="Content" ObjectID="_1458362875" r:id="rId17"/>
        </w:object>
      </w:r>
    </w:p>
    <w:p w:rsidR="00F63C0E" w:rsidRPr="00564AF4" w:rsidRDefault="00F63C0E" w:rsidP="00F63C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Price &amp; Volume Up</w:t>
      </w:r>
    </w:p>
    <w:p w:rsidR="00F63C0E" w:rsidRPr="00D655A7" w:rsidRDefault="00F63C0E" w:rsidP="00F63C0E"/>
    <w:p w:rsidR="00F63C0E" w:rsidRDefault="00F63C0E" w:rsidP="00F63C0E">
      <w:pPr>
        <w:pStyle w:val="Heading3"/>
      </w:pPr>
      <w:r>
        <w:t>Sell Opportunity</w:t>
      </w:r>
    </w:p>
    <w:p w:rsidR="00F63C0E" w:rsidRDefault="00F63C0E" w:rsidP="00F63C0E">
      <w:pPr>
        <w:pStyle w:val="Heading4"/>
      </w:pPr>
      <w:r>
        <w:t>FixedDayRate1</w:t>
      </w:r>
    </w:p>
    <w:p w:rsidR="00F63C0E" w:rsidRDefault="00F63C0E" w:rsidP="00F63C0E">
      <w:pPr>
        <w:pStyle w:val="Heading5"/>
      </w:pPr>
      <w:r>
        <w:t>Stop Win</w:t>
      </w:r>
    </w:p>
    <w:p w:rsidR="00F63C0E" w:rsidRDefault="00F63C0E" w:rsidP="00F63C0E">
      <w:pPr>
        <w:pStyle w:val="Heading5"/>
      </w:pPr>
      <w:r>
        <w:t>Stop Loss</w:t>
      </w:r>
    </w:p>
    <w:p w:rsidR="00F63C0E" w:rsidRPr="00833B72" w:rsidRDefault="00F63C0E" w:rsidP="00F63C0E">
      <w:pPr>
        <w:pStyle w:val="Heading5"/>
      </w:pPr>
      <w:r>
        <w:t>Max Holding Day</w:t>
      </w:r>
    </w:p>
    <w:p w:rsidR="00F63C0E" w:rsidRDefault="00F63C0E" w:rsidP="00F63C0E"/>
    <w:p w:rsidR="00B97DB6" w:rsidRDefault="00B97DB6" w:rsidP="00B97DB6">
      <w:pPr>
        <w:pStyle w:val="Heading2"/>
      </w:pPr>
      <w:r>
        <w:t>Compare Strategy</w:t>
      </w:r>
    </w:p>
    <w:p w:rsidR="003B39D7" w:rsidRPr="003B39D7" w:rsidRDefault="003B39D7" w:rsidP="003D7072">
      <w:pPr>
        <w:pStyle w:val="ListParagraph"/>
        <w:numPr>
          <w:ilvl w:val="0"/>
          <w:numId w:val="3"/>
        </w:numPr>
      </w:pPr>
    </w:p>
    <w:p w:rsidR="00F63C0E" w:rsidRPr="008D1E52" w:rsidRDefault="00F63C0E" w:rsidP="00F63C0E"/>
    <w:sectPr w:rsidR="00F63C0E" w:rsidRPr="008D1E52" w:rsidSect="0025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5D6"/>
    <w:multiLevelType w:val="hybridMultilevel"/>
    <w:tmpl w:val="93D618A2"/>
    <w:lvl w:ilvl="0" w:tplc="5CEC5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0494F"/>
    <w:multiLevelType w:val="hybridMultilevel"/>
    <w:tmpl w:val="4B20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B3010"/>
    <w:multiLevelType w:val="hybridMultilevel"/>
    <w:tmpl w:val="F476D8E6"/>
    <w:lvl w:ilvl="0" w:tplc="4E44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1475B"/>
    <w:multiLevelType w:val="hybridMultilevel"/>
    <w:tmpl w:val="35CE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7649B"/>
    <w:multiLevelType w:val="hybridMultilevel"/>
    <w:tmpl w:val="42C4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56CA8"/>
    <w:multiLevelType w:val="hybridMultilevel"/>
    <w:tmpl w:val="2200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D1175"/>
    <w:multiLevelType w:val="multilevel"/>
    <w:tmpl w:val="6598D6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445"/>
    <w:rsid w:val="000024DB"/>
    <w:rsid w:val="00002D52"/>
    <w:rsid w:val="00002FAC"/>
    <w:rsid w:val="000059C8"/>
    <w:rsid w:val="00006211"/>
    <w:rsid w:val="0001194A"/>
    <w:rsid w:val="00012B26"/>
    <w:rsid w:val="0001319A"/>
    <w:rsid w:val="00014436"/>
    <w:rsid w:val="00015785"/>
    <w:rsid w:val="00016461"/>
    <w:rsid w:val="000201E8"/>
    <w:rsid w:val="0002071F"/>
    <w:rsid w:val="000214EE"/>
    <w:rsid w:val="000262DB"/>
    <w:rsid w:val="000277F0"/>
    <w:rsid w:val="00030CE1"/>
    <w:rsid w:val="00032747"/>
    <w:rsid w:val="00037D77"/>
    <w:rsid w:val="00040D94"/>
    <w:rsid w:val="000436C5"/>
    <w:rsid w:val="00043D82"/>
    <w:rsid w:val="00044E2A"/>
    <w:rsid w:val="000504B5"/>
    <w:rsid w:val="00053C7C"/>
    <w:rsid w:val="00053E33"/>
    <w:rsid w:val="000547A8"/>
    <w:rsid w:val="00055538"/>
    <w:rsid w:val="000567FA"/>
    <w:rsid w:val="00064FFC"/>
    <w:rsid w:val="000670D6"/>
    <w:rsid w:val="00067A02"/>
    <w:rsid w:val="000707FE"/>
    <w:rsid w:val="0007087F"/>
    <w:rsid w:val="000745FE"/>
    <w:rsid w:val="00075E00"/>
    <w:rsid w:val="00076DF4"/>
    <w:rsid w:val="00083AB7"/>
    <w:rsid w:val="0008785B"/>
    <w:rsid w:val="00090275"/>
    <w:rsid w:val="00091B4B"/>
    <w:rsid w:val="00093811"/>
    <w:rsid w:val="0009396F"/>
    <w:rsid w:val="00093F02"/>
    <w:rsid w:val="00094F5E"/>
    <w:rsid w:val="000953E0"/>
    <w:rsid w:val="00095B4E"/>
    <w:rsid w:val="0009710B"/>
    <w:rsid w:val="0009750B"/>
    <w:rsid w:val="000975F9"/>
    <w:rsid w:val="000A15C1"/>
    <w:rsid w:val="000A30B9"/>
    <w:rsid w:val="000A442B"/>
    <w:rsid w:val="000B31DF"/>
    <w:rsid w:val="000B36B1"/>
    <w:rsid w:val="000B36BB"/>
    <w:rsid w:val="000B5A90"/>
    <w:rsid w:val="000B6288"/>
    <w:rsid w:val="000B6302"/>
    <w:rsid w:val="000C07D7"/>
    <w:rsid w:val="000C1E6F"/>
    <w:rsid w:val="000C4D2C"/>
    <w:rsid w:val="000C640F"/>
    <w:rsid w:val="000D147B"/>
    <w:rsid w:val="000D1538"/>
    <w:rsid w:val="000D35F2"/>
    <w:rsid w:val="000D6840"/>
    <w:rsid w:val="000E3448"/>
    <w:rsid w:val="000E59E8"/>
    <w:rsid w:val="000F1F00"/>
    <w:rsid w:val="00100307"/>
    <w:rsid w:val="001054E3"/>
    <w:rsid w:val="001063A2"/>
    <w:rsid w:val="00106EB9"/>
    <w:rsid w:val="001070EC"/>
    <w:rsid w:val="001130BC"/>
    <w:rsid w:val="0011389F"/>
    <w:rsid w:val="00113EE1"/>
    <w:rsid w:val="00114B6C"/>
    <w:rsid w:val="00115A86"/>
    <w:rsid w:val="00115F4F"/>
    <w:rsid w:val="00121B4F"/>
    <w:rsid w:val="00125F87"/>
    <w:rsid w:val="00126674"/>
    <w:rsid w:val="001278B3"/>
    <w:rsid w:val="00127984"/>
    <w:rsid w:val="001308D0"/>
    <w:rsid w:val="00132856"/>
    <w:rsid w:val="00133B5C"/>
    <w:rsid w:val="00133E92"/>
    <w:rsid w:val="0013402F"/>
    <w:rsid w:val="00135A79"/>
    <w:rsid w:val="0014132B"/>
    <w:rsid w:val="00144C5A"/>
    <w:rsid w:val="001466EC"/>
    <w:rsid w:val="00147B83"/>
    <w:rsid w:val="00150EDE"/>
    <w:rsid w:val="00151B97"/>
    <w:rsid w:val="001542C8"/>
    <w:rsid w:val="00155453"/>
    <w:rsid w:val="001564A7"/>
    <w:rsid w:val="00157423"/>
    <w:rsid w:val="0016230A"/>
    <w:rsid w:val="00162669"/>
    <w:rsid w:val="0016399C"/>
    <w:rsid w:val="00164D1F"/>
    <w:rsid w:val="001665EB"/>
    <w:rsid w:val="001676A3"/>
    <w:rsid w:val="00170BE6"/>
    <w:rsid w:val="00175F6A"/>
    <w:rsid w:val="00186105"/>
    <w:rsid w:val="0018681A"/>
    <w:rsid w:val="00186825"/>
    <w:rsid w:val="001874CD"/>
    <w:rsid w:val="001900AD"/>
    <w:rsid w:val="00191E43"/>
    <w:rsid w:val="001969AA"/>
    <w:rsid w:val="00196BCC"/>
    <w:rsid w:val="001A039C"/>
    <w:rsid w:val="001A16FC"/>
    <w:rsid w:val="001A3450"/>
    <w:rsid w:val="001A6498"/>
    <w:rsid w:val="001A6653"/>
    <w:rsid w:val="001B0DDC"/>
    <w:rsid w:val="001B180E"/>
    <w:rsid w:val="001B317A"/>
    <w:rsid w:val="001B5359"/>
    <w:rsid w:val="001C22C1"/>
    <w:rsid w:val="001C4949"/>
    <w:rsid w:val="001C752E"/>
    <w:rsid w:val="001D1297"/>
    <w:rsid w:val="001D2801"/>
    <w:rsid w:val="001D45DE"/>
    <w:rsid w:val="001D47EE"/>
    <w:rsid w:val="001D4B57"/>
    <w:rsid w:val="001D5C69"/>
    <w:rsid w:val="001E2141"/>
    <w:rsid w:val="001E54CF"/>
    <w:rsid w:val="001F0AD3"/>
    <w:rsid w:val="001F25F0"/>
    <w:rsid w:val="001F3909"/>
    <w:rsid w:val="0020107C"/>
    <w:rsid w:val="002041C7"/>
    <w:rsid w:val="002054E1"/>
    <w:rsid w:val="002070BE"/>
    <w:rsid w:val="00210527"/>
    <w:rsid w:val="0021196B"/>
    <w:rsid w:val="00212C4F"/>
    <w:rsid w:val="00215873"/>
    <w:rsid w:val="0021733E"/>
    <w:rsid w:val="0022664C"/>
    <w:rsid w:val="002266FD"/>
    <w:rsid w:val="002271CE"/>
    <w:rsid w:val="00232C79"/>
    <w:rsid w:val="00234657"/>
    <w:rsid w:val="002355ED"/>
    <w:rsid w:val="002362EB"/>
    <w:rsid w:val="00237482"/>
    <w:rsid w:val="002375D8"/>
    <w:rsid w:val="00241BE5"/>
    <w:rsid w:val="00242C9A"/>
    <w:rsid w:val="00243F32"/>
    <w:rsid w:val="00245F24"/>
    <w:rsid w:val="002503F0"/>
    <w:rsid w:val="00250F35"/>
    <w:rsid w:val="00251C0E"/>
    <w:rsid w:val="00252FBA"/>
    <w:rsid w:val="00253472"/>
    <w:rsid w:val="00254318"/>
    <w:rsid w:val="00254E5C"/>
    <w:rsid w:val="00256886"/>
    <w:rsid w:val="002600E8"/>
    <w:rsid w:val="00260A11"/>
    <w:rsid w:val="002614F0"/>
    <w:rsid w:val="0026179C"/>
    <w:rsid w:val="00261C04"/>
    <w:rsid w:val="00262D0D"/>
    <w:rsid w:val="00263015"/>
    <w:rsid w:val="0026353B"/>
    <w:rsid w:val="002638D2"/>
    <w:rsid w:val="00274ACA"/>
    <w:rsid w:val="00276E51"/>
    <w:rsid w:val="00282458"/>
    <w:rsid w:val="00283EDB"/>
    <w:rsid w:val="00284D7D"/>
    <w:rsid w:val="00286BF3"/>
    <w:rsid w:val="00287AFF"/>
    <w:rsid w:val="00287C43"/>
    <w:rsid w:val="00287FA5"/>
    <w:rsid w:val="00290965"/>
    <w:rsid w:val="00292889"/>
    <w:rsid w:val="0029653E"/>
    <w:rsid w:val="00296FCD"/>
    <w:rsid w:val="00297480"/>
    <w:rsid w:val="002A03AC"/>
    <w:rsid w:val="002A12D8"/>
    <w:rsid w:val="002A5147"/>
    <w:rsid w:val="002A5B7C"/>
    <w:rsid w:val="002A5CE6"/>
    <w:rsid w:val="002B1C85"/>
    <w:rsid w:val="002B1CEA"/>
    <w:rsid w:val="002B2DEB"/>
    <w:rsid w:val="002B34B6"/>
    <w:rsid w:val="002B38FD"/>
    <w:rsid w:val="002C2751"/>
    <w:rsid w:val="002C39AD"/>
    <w:rsid w:val="002C3F53"/>
    <w:rsid w:val="002D08C4"/>
    <w:rsid w:val="002D3131"/>
    <w:rsid w:val="002D3C24"/>
    <w:rsid w:val="002D5260"/>
    <w:rsid w:val="002D5F9B"/>
    <w:rsid w:val="002D6164"/>
    <w:rsid w:val="002E0881"/>
    <w:rsid w:val="002E1BAF"/>
    <w:rsid w:val="002E1C3C"/>
    <w:rsid w:val="002E30A2"/>
    <w:rsid w:val="002E4FE2"/>
    <w:rsid w:val="002E6075"/>
    <w:rsid w:val="002F08C0"/>
    <w:rsid w:val="002F0C04"/>
    <w:rsid w:val="002F1ED6"/>
    <w:rsid w:val="0030068A"/>
    <w:rsid w:val="00304D6E"/>
    <w:rsid w:val="0030528F"/>
    <w:rsid w:val="00314010"/>
    <w:rsid w:val="00321242"/>
    <w:rsid w:val="00321BB4"/>
    <w:rsid w:val="00323897"/>
    <w:rsid w:val="00323D5D"/>
    <w:rsid w:val="00326018"/>
    <w:rsid w:val="00326AE0"/>
    <w:rsid w:val="00326E51"/>
    <w:rsid w:val="00332C60"/>
    <w:rsid w:val="00342598"/>
    <w:rsid w:val="00342EAC"/>
    <w:rsid w:val="00342FA9"/>
    <w:rsid w:val="003431D0"/>
    <w:rsid w:val="003436C5"/>
    <w:rsid w:val="003439FD"/>
    <w:rsid w:val="00343B38"/>
    <w:rsid w:val="00346BCA"/>
    <w:rsid w:val="00347288"/>
    <w:rsid w:val="0035196A"/>
    <w:rsid w:val="00351EA2"/>
    <w:rsid w:val="00352682"/>
    <w:rsid w:val="00353B76"/>
    <w:rsid w:val="003566FA"/>
    <w:rsid w:val="00361493"/>
    <w:rsid w:val="00361E80"/>
    <w:rsid w:val="003620CD"/>
    <w:rsid w:val="00364918"/>
    <w:rsid w:val="0037018A"/>
    <w:rsid w:val="0037236F"/>
    <w:rsid w:val="003738FD"/>
    <w:rsid w:val="0037547E"/>
    <w:rsid w:val="00376238"/>
    <w:rsid w:val="0037700B"/>
    <w:rsid w:val="00380FA3"/>
    <w:rsid w:val="0038370C"/>
    <w:rsid w:val="003870D5"/>
    <w:rsid w:val="00390004"/>
    <w:rsid w:val="00391780"/>
    <w:rsid w:val="0039550A"/>
    <w:rsid w:val="003A07A4"/>
    <w:rsid w:val="003A0C4F"/>
    <w:rsid w:val="003A568F"/>
    <w:rsid w:val="003A6238"/>
    <w:rsid w:val="003A6A2E"/>
    <w:rsid w:val="003B10F0"/>
    <w:rsid w:val="003B34D3"/>
    <w:rsid w:val="003B39D7"/>
    <w:rsid w:val="003B5B14"/>
    <w:rsid w:val="003B73BD"/>
    <w:rsid w:val="003C2DF0"/>
    <w:rsid w:val="003C5342"/>
    <w:rsid w:val="003D26FD"/>
    <w:rsid w:val="003D6222"/>
    <w:rsid w:val="003D6C33"/>
    <w:rsid w:val="003D7072"/>
    <w:rsid w:val="003E2CD9"/>
    <w:rsid w:val="003E5AF7"/>
    <w:rsid w:val="003E6BD4"/>
    <w:rsid w:val="003E79ED"/>
    <w:rsid w:val="003E7CB1"/>
    <w:rsid w:val="003F21A6"/>
    <w:rsid w:val="003F5A19"/>
    <w:rsid w:val="003F6A38"/>
    <w:rsid w:val="003F782E"/>
    <w:rsid w:val="00400F71"/>
    <w:rsid w:val="004010DC"/>
    <w:rsid w:val="004022AC"/>
    <w:rsid w:val="004047D4"/>
    <w:rsid w:val="00405A85"/>
    <w:rsid w:val="00406C6C"/>
    <w:rsid w:val="00410716"/>
    <w:rsid w:val="0041126B"/>
    <w:rsid w:val="0041424D"/>
    <w:rsid w:val="00415C7A"/>
    <w:rsid w:val="004236A9"/>
    <w:rsid w:val="00426370"/>
    <w:rsid w:val="00431F1F"/>
    <w:rsid w:val="0043432F"/>
    <w:rsid w:val="0043640A"/>
    <w:rsid w:val="0043714B"/>
    <w:rsid w:val="004402F5"/>
    <w:rsid w:val="00441A88"/>
    <w:rsid w:val="00444178"/>
    <w:rsid w:val="00446781"/>
    <w:rsid w:val="00447AFB"/>
    <w:rsid w:val="00451F94"/>
    <w:rsid w:val="00456FB5"/>
    <w:rsid w:val="0046172E"/>
    <w:rsid w:val="00467359"/>
    <w:rsid w:val="004677E6"/>
    <w:rsid w:val="004702A0"/>
    <w:rsid w:val="00470656"/>
    <w:rsid w:val="00472DCA"/>
    <w:rsid w:val="00474A80"/>
    <w:rsid w:val="0047509E"/>
    <w:rsid w:val="00477A01"/>
    <w:rsid w:val="00481C42"/>
    <w:rsid w:val="004835BC"/>
    <w:rsid w:val="004850AD"/>
    <w:rsid w:val="00485486"/>
    <w:rsid w:val="004862C8"/>
    <w:rsid w:val="004905F0"/>
    <w:rsid w:val="00490BF6"/>
    <w:rsid w:val="0049184A"/>
    <w:rsid w:val="004A1F49"/>
    <w:rsid w:val="004A227D"/>
    <w:rsid w:val="004A4ABE"/>
    <w:rsid w:val="004A5F46"/>
    <w:rsid w:val="004A707F"/>
    <w:rsid w:val="004A75F9"/>
    <w:rsid w:val="004A7FFA"/>
    <w:rsid w:val="004B21C5"/>
    <w:rsid w:val="004B2DEB"/>
    <w:rsid w:val="004B4506"/>
    <w:rsid w:val="004B6F79"/>
    <w:rsid w:val="004B744A"/>
    <w:rsid w:val="004C304A"/>
    <w:rsid w:val="004C4611"/>
    <w:rsid w:val="004C4F04"/>
    <w:rsid w:val="004C5438"/>
    <w:rsid w:val="004D1356"/>
    <w:rsid w:val="004D31F2"/>
    <w:rsid w:val="004E01D1"/>
    <w:rsid w:val="004E108E"/>
    <w:rsid w:val="004E267C"/>
    <w:rsid w:val="004E3C13"/>
    <w:rsid w:val="004E4F33"/>
    <w:rsid w:val="004E7806"/>
    <w:rsid w:val="004E7DF3"/>
    <w:rsid w:val="004F11E2"/>
    <w:rsid w:val="004F3474"/>
    <w:rsid w:val="004F3984"/>
    <w:rsid w:val="004F416C"/>
    <w:rsid w:val="004F5C21"/>
    <w:rsid w:val="00501A8B"/>
    <w:rsid w:val="00502481"/>
    <w:rsid w:val="00503D85"/>
    <w:rsid w:val="00504B0C"/>
    <w:rsid w:val="00505769"/>
    <w:rsid w:val="00505D59"/>
    <w:rsid w:val="0050772F"/>
    <w:rsid w:val="00510244"/>
    <w:rsid w:val="0051061C"/>
    <w:rsid w:val="0051148B"/>
    <w:rsid w:val="005126E8"/>
    <w:rsid w:val="00515F1F"/>
    <w:rsid w:val="00516C1B"/>
    <w:rsid w:val="00524778"/>
    <w:rsid w:val="00526633"/>
    <w:rsid w:val="00527A6F"/>
    <w:rsid w:val="00532186"/>
    <w:rsid w:val="0054045A"/>
    <w:rsid w:val="00540DAF"/>
    <w:rsid w:val="0054101D"/>
    <w:rsid w:val="005446EB"/>
    <w:rsid w:val="0056054C"/>
    <w:rsid w:val="00564393"/>
    <w:rsid w:val="00564AF4"/>
    <w:rsid w:val="00570157"/>
    <w:rsid w:val="00570248"/>
    <w:rsid w:val="005710EB"/>
    <w:rsid w:val="0057285C"/>
    <w:rsid w:val="00572E5D"/>
    <w:rsid w:val="0057320A"/>
    <w:rsid w:val="00573374"/>
    <w:rsid w:val="00574A52"/>
    <w:rsid w:val="00575EDC"/>
    <w:rsid w:val="00576315"/>
    <w:rsid w:val="00576FE3"/>
    <w:rsid w:val="00577BED"/>
    <w:rsid w:val="0058151A"/>
    <w:rsid w:val="00581730"/>
    <w:rsid w:val="005856A1"/>
    <w:rsid w:val="005942B2"/>
    <w:rsid w:val="005A02D7"/>
    <w:rsid w:val="005A22B7"/>
    <w:rsid w:val="005B12DC"/>
    <w:rsid w:val="005B61E2"/>
    <w:rsid w:val="005B7232"/>
    <w:rsid w:val="005B75D1"/>
    <w:rsid w:val="005C117E"/>
    <w:rsid w:val="005C1835"/>
    <w:rsid w:val="005C2252"/>
    <w:rsid w:val="005C2FF7"/>
    <w:rsid w:val="005C7F25"/>
    <w:rsid w:val="005D168B"/>
    <w:rsid w:val="005D2986"/>
    <w:rsid w:val="005D2BC9"/>
    <w:rsid w:val="005D504F"/>
    <w:rsid w:val="005D5611"/>
    <w:rsid w:val="005D5E7A"/>
    <w:rsid w:val="005D7E3F"/>
    <w:rsid w:val="005E60D1"/>
    <w:rsid w:val="005F08A7"/>
    <w:rsid w:val="005F3167"/>
    <w:rsid w:val="005F4833"/>
    <w:rsid w:val="006005CB"/>
    <w:rsid w:val="0060252F"/>
    <w:rsid w:val="00603367"/>
    <w:rsid w:val="00606951"/>
    <w:rsid w:val="00610517"/>
    <w:rsid w:val="006129D3"/>
    <w:rsid w:val="0061441C"/>
    <w:rsid w:val="0061635F"/>
    <w:rsid w:val="00621216"/>
    <w:rsid w:val="00625793"/>
    <w:rsid w:val="00626805"/>
    <w:rsid w:val="00630B36"/>
    <w:rsid w:val="00631D8B"/>
    <w:rsid w:val="00631E46"/>
    <w:rsid w:val="00632E06"/>
    <w:rsid w:val="00633703"/>
    <w:rsid w:val="006347F0"/>
    <w:rsid w:val="006415F7"/>
    <w:rsid w:val="00641F22"/>
    <w:rsid w:val="00643788"/>
    <w:rsid w:val="00645BBF"/>
    <w:rsid w:val="00645FA9"/>
    <w:rsid w:val="00646771"/>
    <w:rsid w:val="00652B07"/>
    <w:rsid w:val="0065411C"/>
    <w:rsid w:val="00654549"/>
    <w:rsid w:val="00654B24"/>
    <w:rsid w:val="00655ADC"/>
    <w:rsid w:val="00660907"/>
    <w:rsid w:val="00661F3E"/>
    <w:rsid w:val="006629E9"/>
    <w:rsid w:val="0066705E"/>
    <w:rsid w:val="00667493"/>
    <w:rsid w:val="006749F4"/>
    <w:rsid w:val="00677333"/>
    <w:rsid w:val="00681CB7"/>
    <w:rsid w:val="00681CE2"/>
    <w:rsid w:val="00682A90"/>
    <w:rsid w:val="00684B03"/>
    <w:rsid w:val="00685218"/>
    <w:rsid w:val="00687088"/>
    <w:rsid w:val="00690960"/>
    <w:rsid w:val="006920AF"/>
    <w:rsid w:val="006929EE"/>
    <w:rsid w:val="00693026"/>
    <w:rsid w:val="0069384D"/>
    <w:rsid w:val="006947B1"/>
    <w:rsid w:val="00696B1D"/>
    <w:rsid w:val="00697CBC"/>
    <w:rsid w:val="006A0FA1"/>
    <w:rsid w:val="006A25D3"/>
    <w:rsid w:val="006A3D2D"/>
    <w:rsid w:val="006A5A7B"/>
    <w:rsid w:val="006A697A"/>
    <w:rsid w:val="006A6FF2"/>
    <w:rsid w:val="006A782C"/>
    <w:rsid w:val="006B215C"/>
    <w:rsid w:val="006B4131"/>
    <w:rsid w:val="006B6FA3"/>
    <w:rsid w:val="006C0423"/>
    <w:rsid w:val="006C1319"/>
    <w:rsid w:val="006C151C"/>
    <w:rsid w:val="006C367F"/>
    <w:rsid w:val="006C43B4"/>
    <w:rsid w:val="006C75D2"/>
    <w:rsid w:val="006D07C3"/>
    <w:rsid w:val="006D3E56"/>
    <w:rsid w:val="006D4F16"/>
    <w:rsid w:val="006D7928"/>
    <w:rsid w:val="006E073E"/>
    <w:rsid w:val="006E0786"/>
    <w:rsid w:val="006E0966"/>
    <w:rsid w:val="006E1F2F"/>
    <w:rsid w:val="006E253B"/>
    <w:rsid w:val="006E7AA6"/>
    <w:rsid w:val="006F2EC7"/>
    <w:rsid w:val="006F4ABF"/>
    <w:rsid w:val="006F6E45"/>
    <w:rsid w:val="007003AC"/>
    <w:rsid w:val="00701B6C"/>
    <w:rsid w:val="0070240E"/>
    <w:rsid w:val="00702A98"/>
    <w:rsid w:val="00711482"/>
    <w:rsid w:val="0071174C"/>
    <w:rsid w:val="00712277"/>
    <w:rsid w:val="00716E81"/>
    <w:rsid w:val="00724654"/>
    <w:rsid w:val="00732348"/>
    <w:rsid w:val="0073384C"/>
    <w:rsid w:val="007367E1"/>
    <w:rsid w:val="00736B1A"/>
    <w:rsid w:val="00743EB1"/>
    <w:rsid w:val="00746346"/>
    <w:rsid w:val="0075191C"/>
    <w:rsid w:val="00754153"/>
    <w:rsid w:val="0075557E"/>
    <w:rsid w:val="00755C8A"/>
    <w:rsid w:val="00756614"/>
    <w:rsid w:val="00761CB5"/>
    <w:rsid w:val="00764E67"/>
    <w:rsid w:val="00764EA2"/>
    <w:rsid w:val="00766BCC"/>
    <w:rsid w:val="00771080"/>
    <w:rsid w:val="00771647"/>
    <w:rsid w:val="0077175F"/>
    <w:rsid w:val="00774309"/>
    <w:rsid w:val="0077534B"/>
    <w:rsid w:val="007774B6"/>
    <w:rsid w:val="00777D45"/>
    <w:rsid w:val="007800CB"/>
    <w:rsid w:val="00780A7D"/>
    <w:rsid w:val="00781ACE"/>
    <w:rsid w:val="007838BD"/>
    <w:rsid w:val="00783ACD"/>
    <w:rsid w:val="00785484"/>
    <w:rsid w:val="00790331"/>
    <w:rsid w:val="00792589"/>
    <w:rsid w:val="0079273A"/>
    <w:rsid w:val="00796069"/>
    <w:rsid w:val="0079638F"/>
    <w:rsid w:val="00796D2C"/>
    <w:rsid w:val="0079760B"/>
    <w:rsid w:val="007A031F"/>
    <w:rsid w:val="007A0907"/>
    <w:rsid w:val="007A09B4"/>
    <w:rsid w:val="007A3267"/>
    <w:rsid w:val="007A702B"/>
    <w:rsid w:val="007A70FB"/>
    <w:rsid w:val="007A7CB6"/>
    <w:rsid w:val="007B2E37"/>
    <w:rsid w:val="007B505E"/>
    <w:rsid w:val="007B5DB5"/>
    <w:rsid w:val="007B7462"/>
    <w:rsid w:val="007C1322"/>
    <w:rsid w:val="007C1B47"/>
    <w:rsid w:val="007C1FE3"/>
    <w:rsid w:val="007C4B34"/>
    <w:rsid w:val="007C53B0"/>
    <w:rsid w:val="007C5F70"/>
    <w:rsid w:val="007D0A0E"/>
    <w:rsid w:val="007D1964"/>
    <w:rsid w:val="007D56FD"/>
    <w:rsid w:val="007D76A1"/>
    <w:rsid w:val="007E08BC"/>
    <w:rsid w:val="007E1191"/>
    <w:rsid w:val="007E1422"/>
    <w:rsid w:val="007E51A0"/>
    <w:rsid w:val="007E5E0E"/>
    <w:rsid w:val="007F120D"/>
    <w:rsid w:val="007F4738"/>
    <w:rsid w:val="007F7F33"/>
    <w:rsid w:val="0080015C"/>
    <w:rsid w:val="008014FD"/>
    <w:rsid w:val="00801BF6"/>
    <w:rsid w:val="0080291C"/>
    <w:rsid w:val="00802ED8"/>
    <w:rsid w:val="00802F5D"/>
    <w:rsid w:val="008038EB"/>
    <w:rsid w:val="00804E0D"/>
    <w:rsid w:val="00804EB9"/>
    <w:rsid w:val="008066AC"/>
    <w:rsid w:val="008069A7"/>
    <w:rsid w:val="00812D5B"/>
    <w:rsid w:val="00813FE8"/>
    <w:rsid w:val="00816E9B"/>
    <w:rsid w:val="00820BA4"/>
    <w:rsid w:val="00820BDF"/>
    <w:rsid w:val="00820CAB"/>
    <w:rsid w:val="008211EB"/>
    <w:rsid w:val="00821E2B"/>
    <w:rsid w:val="00831244"/>
    <w:rsid w:val="00833B72"/>
    <w:rsid w:val="00836E13"/>
    <w:rsid w:val="00840AA5"/>
    <w:rsid w:val="00841FDE"/>
    <w:rsid w:val="00842879"/>
    <w:rsid w:val="00844176"/>
    <w:rsid w:val="00844E31"/>
    <w:rsid w:val="00846DA1"/>
    <w:rsid w:val="008562B4"/>
    <w:rsid w:val="008563B0"/>
    <w:rsid w:val="008601E3"/>
    <w:rsid w:val="008607B8"/>
    <w:rsid w:val="00861DE9"/>
    <w:rsid w:val="00862CBB"/>
    <w:rsid w:val="00870592"/>
    <w:rsid w:val="008713F1"/>
    <w:rsid w:val="00872737"/>
    <w:rsid w:val="00873973"/>
    <w:rsid w:val="008751BB"/>
    <w:rsid w:val="00875B44"/>
    <w:rsid w:val="00875F94"/>
    <w:rsid w:val="00876BE4"/>
    <w:rsid w:val="00883050"/>
    <w:rsid w:val="008842C3"/>
    <w:rsid w:val="00886885"/>
    <w:rsid w:val="0088718B"/>
    <w:rsid w:val="0089284B"/>
    <w:rsid w:val="00894A55"/>
    <w:rsid w:val="008952CD"/>
    <w:rsid w:val="00895429"/>
    <w:rsid w:val="00897812"/>
    <w:rsid w:val="008A040C"/>
    <w:rsid w:val="008A0DD8"/>
    <w:rsid w:val="008A1358"/>
    <w:rsid w:val="008A197C"/>
    <w:rsid w:val="008A7647"/>
    <w:rsid w:val="008B0E6D"/>
    <w:rsid w:val="008B1FD2"/>
    <w:rsid w:val="008B2309"/>
    <w:rsid w:val="008B3106"/>
    <w:rsid w:val="008B4C86"/>
    <w:rsid w:val="008B64A1"/>
    <w:rsid w:val="008C2578"/>
    <w:rsid w:val="008C5532"/>
    <w:rsid w:val="008D1E52"/>
    <w:rsid w:val="008D2C36"/>
    <w:rsid w:val="008D3FEB"/>
    <w:rsid w:val="008D53AC"/>
    <w:rsid w:val="008D6E78"/>
    <w:rsid w:val="008D7884"/>
    <w:rsid w:val="008E084F"/>
    <w:rsid w:val="008E28AF"/>
    <w:rsid w:val="008E6CBF"/>
    <w:rsid w:val="008F0718"/>
    <w:rsid w:val="008F1079"/>
    <w:rsid w:val="008F2DBD"/>
    <w:rsid w:val="008F4F40"/>
    <w:rsid w:val="008F54BB"/>
    <w:rsid w:val="008F61ED"/>
    <w:rsid w:val="009021C1"/>
    <w:rsid w:val="009057F0"/>
    <w:rsid w:val="0091128C"/>
    <w:rsid w:val="00916733"/>
    <w:rsid w:val="00920CF3"/>
    <w:rsid w:val="009219BA"/>
    <w:rsid w:val="0092407B"/>
    <w:rsid w:val="00924EEF"/>
    <w:rsid w:val="009250D6"/>
    <w:rsid w:val="00930B5F"/>
    <w:rsid w:val="009315CB"/>
    <w:rsid w:val="0094044E"/>
    <w:rsid w:val="00943126"/>
    <w:rsid w:val="009442F6"/>
    <w:rsid w:val="009458A5"/>
    <w:rsid w:val="0095069A"/>
    <w:rsid w:val="00955554"/>
    <w:rsid w:val="00957BEA"/>
    <w:rsid w:val="00962142"/>
    <w:rsid w:val="00962C9F"/>
    <w:rsid w:val="009646B0"/>
    <w:rsid w:val="00965066"/>
    <w:rsid w:val="009657DC"/>
    <w:rsid w:val="009717FB"/>
    <w:rsid w:val="00972976"/>
    <w:rsid w:val="009729A9"/>
    <w:rsid w:val="00973461"/>
    <w:rsid w:val="00977B3B"/>
    <w:rsid w:val="009834E8"/>
    <w:rsid w:val="009843FB"/>
    <w:rsid w:val="00987444"/>
    <w:rsid w:val="00990ACD"/>
    <w:rsid w:val="00990F02"/>
    <w:rsid w:val="00991D99"/>
    <w:rsid w:val="00994876"/>
    <w:rsid w:val="0099489D"/>
    <w:rsid w:val="009960C6"/>
    <w:rsid w:val="00997471"/>
    <w:rsid w:val="00997946"/>
    <w:rsid w:val="009A2056"/>
    <w:rsid w:val="009A2DDF"/>
    <w:rsid w:val="009A380C"/>
    <w:rsid w:val="009A4510"/>
    <w:rsid w:val="009B00DF"/>
    <w:rsid w:val="009B1793"/>
    <w:rsid w:val="009B1A6D"/>
    <w:rsid w:val="009B237B"/>
    <w:rsid w:val="009B2599"/>
    <w:rsid w:val="009B29E4"/>
    <w:rsid w:val="009B33A2"/>
    <w:rsid w:val="009B5459"/>
    <w:rsid w:val="009B5E5C"/>
    <w:rsid w:val="009B7850"/>
    <w:rsid w:val="009C1ECD"/>
    <w:rsid w:val="009C44DE"/>
    <w:rsid w:val="009C533F"/>
    <w:rsid w:val="009C62F7"/>
    <w:rsid w:val="009C6F90"/>
    <w:rsid w:val="009D06EF"/>
    <w:rsid w:val="009D36EC"/>
    <w:rsid w:val="009D412C"/>
    <w:rsid w:val="009D5778"/>
    <w:rsid w:val="009D6694"/>
    <w:rsid w:val="009D724B"/>
    <w:rsid w:val="009E20BB"/>
    <w:rsid w:val="009E311E"/>
    <w:rsid w:val="009E4D3C"/>
    <w:rsid w:val="009E60BC"/>
    <w:rsid w:val="009E66A4"/>
    <w:rsid w:val="009E6D17"/>
    <w:rsid w:val="009F200B"/>
    <w:rsid w:val="009F42D8"/>
    <w:rsid w:val="009F4D9C"/>
    <w:rsid w:val="009F6224"/>
    <w:rsid w:val="009F6BED"/>
    <w:rsid w:val="009F7E3D"/>
    <w:rsid w:val="00A078F1"/>
    <w:rsid w:val="00A10A1E"/>
    <w:rsid w:val="00A119A9"/>
    <w:rsid w:val="00A11EDB"/>
    <w:rsid w:val="00A12C36"/>
    <w:rsid w:val="00A139AD"/>
    <w:rsid w:val="00A1452D"/>
    <w:rsid w:val="00A17110"/>
    <w:rsid w:val="00A17529"/>
    <w:rsid w:val="00A231D0"/>
    <w:rsid w:val="00A234BC"/>
    <w:rsid w:val="00A24920"/>
    <w:rsid w:val="00A25D0B"/>
    <w:rsid w:val="00A350EE"/>
    <w:rsid w:val="00A35A9A"/>
    <w:rsid w:val="00A36B13"/>
    <w:rsid w:val="00A371ED"/>
    <w:rsid w:val="00A41C31"/>
    <w:rsid w:val="00A44413"/>
    <w:rsid w:val="00A44E0E"/>
    <w:rsid w:val="00A455B8"/>
    <w:rsid w:val="00A52297"/>
    <w:rsid w:val="00A526A4"/>
    <w:rsid w:val="00A526C9"/>
    <w:rsid w:val="00A52B4F"/>
    <w:rsid w:val="00A541AA"/>
    <w:rsid w:val="00A558D8"/>
    <w:rsid w:val="00A55F20"/>
    <w:rsid w:val="00A56042"/>
    <w:rsid w:val="00A60B9E"/>
    <w:rsid w:val="00A651AF"/>
    <w:rsid w:val="00A66411"/>
    <w:rsid w:val="00A70574"/>
    <w:rsid w:val="00A77860"/>
    <w:rsid w:val="00A77F79"/>
    <w:rsid w:val="00A84AF8"/>
    <w:rsid w:val="00A8612F"/>
    <w:rsid w:val="00A974B7"/>
    <w:rsid w:val="00AA0258"/>
    <w:rsid w:val="00AA0FB0"/>
    <w:rsid w:val="00AA20A4"/>
    <w:rsid w:val="00AA2559"/>
    <w:rsid w:val="00AA28CA"/>
    <w:rsid w:val="00AA43D1"/>
    <w:rsid w:val="00AB07A6"/>
    <w:rsid w:val="00AB0F0F"/>
    <w:rsid w:val="00AB21BD"/>
    <w:rsid w:val="00AB2445"/>
    <w:rsid w:val="00AB2F87"/>
    <w:rsid w:val="00AB6A81"/>
    <w:rsid w:val="00AB6B60"/>
    <w:rsid w:val="00AC1A51"/>
    <w:rsid w:val="00AC4766"/>
    <w:rsid w:val="00AC787A"/>
    <w:rsid w:val="00AD2E41"/>
    <w:rsid w:val="00AD3373"/>
    <w:rsid w:val="00AD4047"/>
    <w:rsid w:val="00AD55EF"/>
    <w:rsid w:val="00AD5E46"/>
    <w:rsid w:val="00AD657A"/>
    <w:rsid w:val="00AE0C21"/>
    <w:rsid w:val="00AE1204"/>
    <w:rsid w:val="00AE3B37"/>
    <w:rsid w:val="00AE6C33"/>
    <w:rsid w:val="00AE7A04"/>
    <w:rsid w:val="00AF0005"/>
    <w:rsid w:val="00AF29C9"/>
    <w:rsid w:val="00AF3544"/>
    <w:rsid w:val="00AF6D12"/>
    <w:rsid w:val="00B007AC"/>
    <w:rsid w:val="00B00BE5"/>
    <w:rsid w:val="00B01A31"/>
    <w:rsid w:val="00B01C08"/>
    <w:rsid w:val="00B13D3B"/>
    <w:rsid w:val="00B15E1E"/>
    <w:rsid w:val="00B15F2F"/>
    <w:rsid w:val="00B224AF"/>
    <w:rsid w:val="00B23517"/>
    <w:rsid w:val="00B24FE9"/>
    <w:rsid w:val="00B25F91"/>
    <w:rsid w:val="00B2602B"/>
    <w:rsid w:val="00B34A5D"/>
    <w:rsid w:val="00B353F4"/>
    <w:rsid w:val="00B400E8"/>
    <w:rsid w:val="00B422CB"/>
    <w:rsid w:val="00B45B39"/>
    <w:rsid w:val="00B46157"/>
    <w:rsid w:val="00B46E65"/>
    <w:rsid w:val="00B478CF"/>
    <w:rsid w:val="00B503D2"/>
    <w:rsid w:val="00B53A16"/>
    <w:rsid w:val="00B552E6"/>
    <w:rsid w:val="00B553FD"/>
    <w:rsid w:val="00B604DF"/>
    <w:rsid w:val="00B61BA9"/>
    <w:rsid w:val="00B6311F"/>
    <w:rsid w:val="00B63778"/>
    <w:rsid w:val="00B6455E"/>
    <w:rsid w:val="00B64A1B"/>
    <w:rsid w:val="00B6528D"/>
    <w:rsid w:val="00B6648F"/>
    <w:rsid w:val="00B666FF"/>
    <w:rsid w:val="00B70529"/>
    <w:rsid w:val="00B735C0"/>
    <w:rsid w:val="00B768D1"/>
    <w:rsid w:val="00B82226"/>
    <w:rsid w:val="00B83AB2"/>
    <w:rsid w:val="00B86A5B"/>
    <w:rsid w:val="00B93B70"/>
    <w:rsid w:val="00B969B1"/>
    <w:rsid w:val="00B9757A"/>
    <w:rsid w:val="00B97DB6"/>
    <w:rsid w:val="00BA0A03"/>
    <w:rsid w:val="00BA7A1E"/>
    <w:rsid w:val="00BB268E"/>
    <w:rsid w:val="00BB765F"/>
    <w:rsid w:val="00BB7A7C"/>
    <w:rsid w:val="00BC0DD5"/>
    <w:rsid w:val="00BC195C"/>
    <w:rsid w:val="00BC54AB"/>
    <w:rsid w:val="00BC599B"/>
    <w:rsid w:val="00BC5BCF"/>
    <w:rsid w:val="00BC71FA"/>
    <w:rsid w:val="00BD4F2B"/>
    <w:rsid w:val="00BD61FC"/>
    <w:rsid w:val="00BE367D"/>
    <w:rsid w:val="00BE393B"/>
    <w:rsid w:val="00BE395E"/>
    <w:rsid w:val="00BE3FF5"/>
    <w:rsid w:val="00BE7DC7"/>
    <w:rsid w:val="00BF0FA0"/>
    <w:rsid w:val="00BF1F4B"/>
    <w:rsid w:val="00BF206A"/>
    <w:rsid w:val="00BF2BDD"/>
    <w:rsid w:val="00BF36B8"/>
    <w:rsid w:val="00BF4829"/>
    <w:rsid w:val="00BF53CC"/>
    <w:rsid w:val="00BF56F0"/>
    <w:rsid w:val="00BF6E60"/>
    <w:rsid w:val="00BF70F0"/>
    <w:rsid w:val="00BF7585"/>
    <w:rsid w:val="00C02449"/>
    <w:rsid w:val="00C03EF4"/>
    <w:rsid w:val="00C04EB5"/>
    <w:rsid w:val="00C053C4"/>
    <w:rsid w:val="00C07B10"/>
    <w:rsid w:val="00C10BDE"/>
    <w:rsid w:val="00C10BFC"/>
    <w:rsid w:val="00C10FBB"/>
    <w:rsid w:val="00C12D75"/>
    <w:rsid w:val="00C13517"/>
    <w:rsid w:val="00C14DAA"/>
    <w:rsid w:val="00C16F51"/>
    <w:rsid w:val="00C20734"/>
    <w:rsid w:val="00C210FF"/>
    <w:rsid w:val="00C24183"/>
    <w:rsid w:val="00C2499C"/>
    <w:rsid w:val="00C25D54"/>
    <w:rsid w:val="00C262B9"/>
    <w:rsid w:val="00C305CA"/>
    <w:rsid w:val="00C31BB7"/>
    <w:rsid w:val="00C3229B"/>
    <w:rsid w:val="00C36B6B"/>
    <w:rsid w:val="00C42AC5"/>
    <w:rsid w:val="00C4301D"/>
    <w:rsid w:val="00C4322C"/>
    <w:rsid w:val="00C44AAD"/>
    <w:rsid w:val="00C453E8"/>
    <w:rsid w:val="00C45D0D"/>
    <w:rsid w:val="00C52E35"/>
    <w:rsid w:val="00C539D6"/>
    <w:rsid w:val="00C53C38"/>
    <w:rsid w:val="00C54E9D"/>
    <w:rsid w:val="00C5594C"/>
    <w:rsid w:val="00C55A59"/>
    <w:rsid w:val="00C576D6"/>
    <w:rsid w:val="00C6152E"/>
    <w:rsid w:val="00C61D1A"/>
    <w:rsid w:val="00C73C77"/>
    <w:rsid w:val="00C73E21"/>
    <w:rsid w:val="00C76EE5"/>
    <w:rsid w:val="00C84D7A"/>
    <w:rsid w:val="00C862E4"/>
    <w:rsid w:val="00C8754D"/>
    <w:rsid w:val="00C91563"/>
    <w:rsid w:val="00C93274"/>
    <w:rsid w:val="00C93E18"/>
    <w:rsid w:val="00C972E3"/>
    <w:rsid w:val="00CA1BE2"/>
    <w:rsid w:val="00CA1FA9"/>
    <w:rsid w:val="00CA2153"/>
    <w:rsid w:val="00CA238C"/>
    <w:rsid w:val="00CA2EA6"/>
    <w:rsid w:val="00CA4656"/>
    <w:rsid w:val="00CA46C3"/>
    <w:rsid w:val="00CA4B8D"/>
    <w:rsid w:val="00CB2053"/>
    <w:rsid w:val="00CB232E"/>
    <w:rsid w:val="00CB436E"/>
    <w:rsid w:val="00CC045E"/>
    <w:rsid w:val="00CC19C9"/>
    <w:rsid w:val="00CC4130"/>
    <w:rsid w:val="00CC4AF2"/>
    <w:rsid w:val="00CC4E39"/>
    <w:rsid w:val="00CC52F7"/>
    <w:rsid w:val="00CD30D8"/>
    <w:rsid w:val="00CD3D14"/>
    <w:rsid w:val="00CD4284"/>
    <w:rsid w:val="00CD471B"/>
    <w:rsid w:val="00CD4918"/>
    <w:rsid w:val="00CD560B"/>
    <w:rsid w:val="00CD6AE0"/>
    <w:rsid w:val="00CD7C87"/>
    <w:rsid w:val="00CE0088"/>
    <w:rsid w:val="00CE0F6F"/>
    <w:rsid w:val="00CE3C04"/>
    <w:rsid w:val="00CE4D1A"/>
    <w:rsid w:val="00CF0368"/>
    <w:rsid w:val="00CF26A2"/>
    <w:rsid w:val="00CF45AA"/>
    <w:rsid w:val="00CF478A"/>
    <w:rsid w:val="00CF4C55"/>
    <w:rsid w:val="00CF6D82"/>
    <w:rsid w:val="00CF7993"/>
    <w:rsid w:val="00D00506"/>
    <w:rsid w:val="00D0328A"/>
    <w:rsid w:val="00D048B0"/>
    <w:rsid w:val="00D0685A"/>
    <w:rsid w:val="00D06A86"/>
    <w:rsid w:val="00D07C3B"/>
    <w:rsid w:val="00D132FA"/>
    <w:rsid w:val="00D14D9F"/>
    <w:rsid w:val="00D15D7B"/>
    <w:rsid w:val="00D16EC7"/>
    <w:rsid w:val="00D17462"/>
    <w:rsid w:val="00D20904"/>
    <w:rsid w:val="00D23B68"/>
    <w:rsid w:val="00D25065"/>
    <w:rsid w:val="00D258EE"/>
    <w:rsid w:val="00D26AC3"/>
    <w:rsid w:val="00D3203D"/>
    <w:rsid w:val="00D3408C"/>
    <w:rsid w:val="00D3440C"/>
    <w:rsid w:val="00D41CD2"/>
    <w:rsid w:val="00D42197"/>
    <w:rsid w:val="00D456CB"/>
    <w:rsid w:val="00D6112B"/>
    <w:rsid w:val="00D63D93"/>
    <w:rsid w:val="00D64731"/>
    <w:rsid w:val="00D655A7"/>
    <w:rsid w:val="00D655BB"/>
    <w:rsid w:val="00D66946"/>
    <w:rsid w:val="00D66EE6"/>
    <w:rsid w:val="00D7228D"/>
    <w:rsid w:val="00D75548"/>
    <w:rsid w:val="00D75E19"/>
    <w:rsid w:val="00D8082E"/>
    <w:rsid w:val="00D80B1D"/>
    <w:rsid w:val="00D83B5B"/>
    <w:rsid w:val="00D83E4F"/>
    <w:rsid w:val="00D8601D"/>
    <w:rsid w:val="00D87161"/>
    <w:rsid w:val="00D87EA8"/>
    <w:rsid w:val="00D9054C"/>
    <w:rsid w:val="00D90B0E"/>
    <w:rsid w:val="00D94001"/>
    <w:rsid w:val="00D959AA"/>
    <w:rsid w:val="00DA2D7D"/>
    <w:rsid w:val="00DA3E47"/>
    <w:rsid w:val="00DA51FC"/>
    <w:rsid w:val="00DA5C19"/>
    <w:rsid w:val="00DA7E48"/>
    <w:rsid w:val="00DB2516"/>
    <w:rsid w:val="00DB3CB9"/>
    <w:rsid w:val="00DB49CF"/>
    <w:rsid w:val="00DB6AC6"/>
    <w:rsid w:val="00DB71F8"/>
    <w:rsid w:val="00DB7FD9"/>
    <w:rsid w:val="00DC1D5A"/>
    <w:rsid w:val="00DC3F8E"/>
    <w:rsid w:val="00DC63C7"/>
    <w:rsid w:val="00DC6516"/>
    <w:rsid w:val="00DC7461"/>
    <w:rsid w:val="00DC7FFC"/>
    <w:rsid w:val="00DD1552"/>
    <w:rsid w:val="00DD3922"/>
    <w:rsid w:val="00DD5FBA"/>
    <w:rsid w:val="00DD662E"/>
    <w:rsid w:val="00DD7FB6"/>
    <w:rsid w:val="00DE22F5"/>
    <w:rsid w:val="00DE363D"/>
    <w:rsid w:val="00DE7F3B"/>
    <w:rsid w:val="00DF1675"/>
    <w:rsid w:val="00DF1AA5"/>
    <w:rsid w:val="00DF1B63"/>
    <w:rsid w:val="00DF3A2B"/>
    <w:rsid w:val="00DF4871"/>
    <w:rsid w:val="00E01E7F"/>
    <w:rsid w:val="00E04964"/>
    <w:rsid w:val="00E069D6"/>
    <w:rsid w:val="00E07002"/>
    <w:rsid w:val="00E143EC"/>
    <w:rsid w:val="00E1488F"/>
    <w:rsid w:val="00E2164E"/>
    <w:rsid w:val="00E23BE8"/>
    <w:rsid w:val="00E2480E"/>
    <w:rsid w:val="00E24ABF"/>
    <w:rsid w:val="00E26C53"/>
    <w:rsid w:val="00E306B1"/>
    <w:rsid w:val="00E331BD"/>
    <w:rsid w:val="00E33E63"/>
    <w:rsid w:val="00E36975"/>
    <w:rsid w:val="00E37F29"/>
    <w:rsid w:val="00E42AF7"/>
    <w:rsid w:val="00E45468"/>
    <w:rsid w:val="00E45A65"/>
    <w:rsid w:val="00E45F74"/>
    <w:rsid w:val="00E46B74"/>
    <w:rsid w:val="00E479DA"/>
    <w:rsid w:val="00E51177"/>
    <w:rsid w:val="00E5546C"/>
    <w:rsid w:val="00E616B7"/>
    <w:rsid w:val="00E62137"/>
    <w:rsid w:val="00E622D2"/>
    <w:rsid w:val="00E64194"/>
    <w:rsid w:val="00E64DDB"/>
    <w:rsid w:val="00E664BE"/>
    <w:rsid w:val="00E7099A"/>
    <w:rsid w:val="00E73526"/>
    <w:rsid w:val="00E81BBA"/>
    <w:rsid w:val="00E81CB0"/>
    <w:rsid w:val="00E81E57"/>
    <w:rsid w:val="00E82069"/>
    <w:rsid w:val="00E833A4"/>
    <w:rsid w:val="00E83923"/>
    <w:rsid w:val="00E879FF"/>
    <w:rsid w:val="00E93F46"/>
    <w:rsid w:val="00E95ABE"/>
    <w:rsid w:val="00E97204"/>
    <w:rsid w:val="00EA0562"/>
    <w:rsid w:val="00EA14E1"/>
    <w:rsid w:val="00EA15A3"/>
    <w:rsid w:val="00EA2A14"/>
    <w:rsid w:val="00EA3357"/>
    <w:rsid w:val="00EA43A1"/>
    <w:rsid w:val="00EA5D66"/>
    <w:rsid w:val="00EB1C95"/>
    <w:rsid w:val="00EB1D21"/>
    <w:rsid w:val="00EB773F"/>
    <w:rsid w:val="00EC1182"/>
    <w:rsid w:val="00EC12F6"/>
    <w:rsid w:val="00EC3AC9"/>
    <w:rsid w:val="00EC4F7E"/>
    <w:rsid w:val="00EC5334"/>
    <w:rsid w:val="00EC5D0F"/>
    <w:rsid w:val="00ED0D02"/>
    <w:rsid w:val="00ED494E"/>
    <w:rsid w:val="00ED67F2"/>
    <w:rsid w:val="00EE1C35"/>
    <w:rsid w:val="00EE2902"/>
    <w:rsid w:val="00EF1F91"/>
    <w:rsid w:val="00EF27C9"/>
    <w:rsid w:val="00EF5286"/>
    <w:rsid w:val="00EF5323"/>
    <w:rsid w:val="00EF64D5"/>
    <w:rsid w:val="00EF7AA7"/>
    <w:rsid w:val="00F0105A"/>
    <w:rsid w:val="00F0315E"/>
    <w:rsid w:val="00F0556D"/>
    <w:rsid w:val="00F12947"/>
    <w:rsid w:val="00F12DD6"/>
    <w:rsid w:val="00F13141"/>
    <w:rsid w:val="00F133B7"/>
    <w:rsid w:val="00F163B8"/>
    <w:rsid w:val="00F254F4"/>
    <w:rsid w:val="00F31F95"/>
    <w:rsid w:val="00F33A14"/>
    <w:rsid w:val="00F33E37"/>
    <w:rsid w:val="00F36D1F"/>
    <w:rsid w:val="00F371F8"/>
    <w:rsid w:val="00F40043"/>
    <w:rsid w:val="00F43901"/>
    <w:rsid w:val="00F44E8D"/>
    <w:rsid w:val="00F450D9"/>
    <w:rsid w:val="00F4534B"/>
    <w:rsid w:val="00F45815"/>
    <w:rsid w:val="00F468C6"/>
    <w:rsid w:val="00F46D01"/>
    <w:rsid w:val="00F47115"/>
    <w:rsid w:val="00F501F3"/>
    <w:rsid w:val="00F50CC3"/>
    <w:rsid w:val="00F52BD9"/>
    <w:rsid w:val="00F569FE"/>
    <w:rsid w:val="00F5749F"/>
    <w:rsid w:val="00F574D3"/>
    <w:rsid w:val="00F57DB3"/>
    <w:rsid w:val="00F63C0E"/>
    <w:rsid w:val="00F65926"/>
    <w:rsid w:val="00F663AC"/>
    <w:rsid w:val="00F66532"/>
    <w:rsid w:val="00F73AE5"/>
    <w:rsid w:val="00F7540D"/>
    <w:rsid w:val="00F762F5"/>
    <w:rsid w:val="00F77A5C"/>
    <w:rsid w:val="00F80E1E"/>
    <w:rsid w:val="00F818C9"/>
    <w:rsid w:val="00F82333"/>
    <w:rsid w:val="00F83C6E"/>
    <w:rsid w:val="00F91403"/>
    <w:rsid w:val="00F94BA1"/>
    <w:rsid w:val="00F954C5"/>
    <w:rsid w:val="00FA1B71"/>
    <w:rsid w:val="00FA543B"/>
    <w:rsid w:val="00FA55F4"/>
    <w:rsid w:val="00FA5F78"/>
    <w:rsid w:val="00FB07CD"/>
    <w:rsid w:val="00FB0C24"/>
    <w:rsid w:val="00FB188F"/>
    <w:rsid w:val="00FB3038"/>
    <w:rsid w:val="00FB42D7"/>
    <w:rsid w:val="00FB7746"/>
    <w:rsid w:val="00FB7D4A"/>
    <w:rsid w:val="00FC0234"/>
    <w:rsid w:val="00FC2BD9"/>
    <w:rsid w:val="00FC30A1"/>
    <w:rsid w:val="00FC3BAC"/>
    <w:rsid w:val="00FC4DB0"/>
    <w:rsid w:val="00FC5A51"/>
    <w:rsid w:val="00FD521E"/>
    <w:rsid w:val="00FD5EC6"/>
    <w:rsid w:val="00FE0A79"/>
    <w:rsid w:val="00FE1DD9"/>
    <w:rsid w:val="00FE205E"/>
    <w:rsid w:val="00FF2BEC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7812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97812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897812"/>
    <w:pPr>
      <w:keepNext/>
      <w:keepLines/>
      <w:numPr>
        <w:ilvl w:val="1"/>
        <w:numId w:val="1"/>
      </w:numPr>
      <w:outlineLvl w:val="1"/>
    </w:pPr>
    <w:rPr>
      <w:rFonts w:eastAsia="黑体"/>
      <w:b/>
      <w:bCs/>
      <w:sz w:val="36"/>
      <w:szCs w:val="32"/>
    </w:rPr>
  </w:style>
  <w:style w:type="paragraph" w:styleId="Heading3">
    <w:name w:val="heading 3"/>
    <w:basedOn w:val="Normal"/>
    <w:next w:val="Normal"/>
    <w:autoRedefine/>
    <w:qFormat/>
    <w:rsid w:val="00897812"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897812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 w:val="30"/>
      <w:szCs w:val="28"/>
    </w:rPr>
  </w:style>
  <w:style w:type="paragraph" w:styleId="Heading5">
    <w:name w:val="heading 5"/>
    <w:basedOn w:val="Normal"/>
    <w:next w:val="Normal"/>
    <w:autoRedefine/>
    <w:qFormat/>
    <w:rsid w:val="00897812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97812"/>
    <w:pPr>
      <w:spacing w:before="240" w:after="60"/>
      <w:outlineLvl w:val="5"/>
    </w:pPr>
    <w:rPr>
      <w:b/>
      <w:b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781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Normal"/>
    <w:autoRedefine/>
    <w:rsid w:val="00897812"/>
    <w:pPr>
      <w:jc w:val="center"/>
    </w:pPr>
    <w:rPr>
      <w:sz w:val="40"/>
    </w:rPr>
  </w:style>
  <w:style w:type="paragraph" w:styleId="DocumentMap">
    <w:name w:val="Document Map"/>
    <w:basedOn w:val="Normal"/>
    <w:semiHidden/>
    <w:rsid w:val="00897812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897812"/>
    <w:pPr>
      <w:spacing w:before="240" w:after="60"/>
      <w:jc w:val="center"/>
      <w:outlineLvl w:val="0"/>
    </w:pPr>
    <w:rPr>
      <w:rFonts w:cs="Arial"/>
      <w:b/>
      <w:bCs/>
      <w:sz w:val="48"/>
      <w:szCs w:val="32"/>
    </w:rPr>
  </w:style>
  <w:style w:type="paragraph" w:customStyle="1" w:styleId="Sample">
    <w:name w:val="Sample"/>
    <w:basedOn w:val="Normal"/>
    <w:autoRedefine/>
    <w:rsid w:val="00897812"/>
    <w:rPr>
      <w:rFonts w:ascii="Courier" w:hAnsi="Courier"/>
      <w:sz w:val="21"/>
    </w:rPr>
  </w:style>
  <w:style w:type="paragraph" w:styleId="Header">
    <w:name w:val="header"/>
    <w:basedOn w:val="Normal"/>
    <w:rsid w:val="00897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SmHeading">
    <w:name w:val="Table_Sm_Heading"/>
    <w:basedOn w:val="Normal"/>
    <w:rsid w:val="00897812"/>
    <w:pPr>
      <w:keepNext/>
      <w:keepLines/>
      <w:widowControl/>
      <w:spacing w:before="60" w:after="40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rsid w:val="00897812"/>
    <w:pPr>
      <w:widowControl/>
      <w:spacing w:before="40" w:after="40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RunningToken">
    <w:name w:val="Running Token"/>
    <w:basedOn w:val="Normal"/>
    <w:autoRedefine/>
    <w:rsid w:val="00897812"/>
    <w:rPr>
      <w:color w:val="FF0000"/>
    </w:rPr>
  </w:style>
  <w:style w:type="paragraph" w:styleId="ListParagraph">
    <w:name w:val="List Paragraph"/>
    <w:basedOn w:val="Normal"/>
    <w:uiPriority w:val="34"/>
    <w:qFormat/>
    <w:rsid w:val="000E3448"/>
    <w:pPr>
      <w:ind w:left="720"/>
      <w:contextualSpacing/>
    </w:pPr>
  </w:style>
  <w:style w:type="character" w:styleId="Hyperlink">
    <w:name w:val="Hyperlink"/>
    <w:basedOn w:val="DefaultParagraphFont"/>
    <w:rsid w:val="0046735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3E56"/>
    <w:pPr>
      <w:widowControl/>
      <w:spacing w:after="200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database.com/html/main.html" TargetMode="Externa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2eclipse.sonatype.org/sites/m2e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f10.gaotime.com/" TargetMode="Externa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\wordtemplate\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86819-934C-4560-9E6D-D6A05906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Design.dot</Template>
  <TotalTime>17989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Diameter Agent 设计</vt:lpstr>
    </vt:vector>
  </TitlesOfParts>
  <Company>home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Diameter Agent 设计</dc:title>
  <dc:subject/>
  <dc:creator>Yi Cheng</dc:creator>
  <cp:keywords/>
  <dc:description/>
  <cp:lastModifiedBy>Cheng Yi</cp:lastModifiedBy>
  <cp:revision>73</cp:revision>
  <dcterms:created xsi:type="dcterms:W3CDTF">2010-10-21T04:51:00Z</dcterms:created>
  <dcterms:modified xsi:type="dcterms:W3CDTF">2014-04-07T15:01:00Z</dcterms:modified>
</cp:coreProperties>
</file>